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97CD" w14:textId="77777777" w:rsidR="007E7496" w:rsidRDefault="007E7496" w:rsidP="007E7496">
      <w:pPr>
        <w:pStyle w:val="Heading1"/>
        <w:tabs>
          <w:tab w:val="left" w:pos="3840"/>
        </w:tabs>
        <w:rPr>
          <w:noProof/>
          <w:lang w:val="en-US" w:eastAsia="en-US"/>
        </w:rPr>
      </w:pPr>
    </w:p>
    <w:p w14:paraId="0968C91B" w14:textId="77777777" w:rsidR="007E7496" w:rsidRDefault="007E7496" w:rsidP="007E7496">
      <w:pPr>
        <w:pStyle w:val="Heading1"/>
        <w:tabs>
          <w:tab w:val="left" w:pos="3840"/>
        </w:tabs>
        <w:rPr>
          <w:noProof/>
          <w:lang w:val="en-US" w:eastAsia="en-US"/>
        </w:rPr>
      </w:pPr>
    </w:p>
    <w:p w14:paraId="217D09DA" w14:textId="77777777" w:rsidR="007E7496" w:rsidRDefault="007E7496" w:rsidP="007E7496">
      <w:pPr>
        <w:pStyle w:val="Heading1"/>
        <w:tabs>
          <w:tab w:val="left" w:pos="3840"/>
        </w:tabs>
        <w:rPr>
          <w:noProof/>
          <w:lang w:val="en-US" w:eastAsia="en-US"/>
        </w:rPr>
      </w:pPr>
    </w:p>
    <w:p w14:paraId="0A387A36" w14:textId="77777777" w:rsidR="007E7496" w:rsidRDefault="007E7496" w:rsidP="007E7496">
      <w:pPr>
        <w:pStyle w:val="Heading1"/>
        <w:tabs>
          <w:tab w:val="left" w:pos="3840"/>
        </w:tabs>
        <w:rPr>
          <w:noProof/>
          <w:lang w:val="en-US" w:eastAsia="en-US"/>
        </w:rPr>
      </w:pPr>
    </w:p>
    <w:p w14:paraId="43C88ECF" w14:textId="77777777" w:rsidR="007E7496" w:rsidRDefault="007E7496" w:rsidP="007E7496">
      <w:pPr>
        <w:pStyle w:val="Heading1"/>
        <w:tabs>
          <w:tab w:val="left" w:pos="3840"/>
        </w:tabs>
        <w:rPr>
          <w:noProof/>
          <w:lang w:val="en-US" w:eastAsia="en-US"/>
        </w:rPr>
      </w:pPr>
    </w:p>
    <w:p w14:paraId="37072215" w14:textId="77777777" w:rsidR="007E7496" w:rsidRDefault="007E7496" w:rsidP="007E7496">
      <w:pPr>
        <w:pStyle w:val="Heading1"/>
        <w:tabs>
          <w:tab w:val="left" w:pos="3840"/>
        </w:tabs>
        <w:rPr>
          <w:noProof/>
          <w:lang w:val="en-US" w:eastAsia="en-US"/>
        </w:rPr>
      </w:pPr>
    </w:p>
    <w:p w14:paraId="27062A72" w14:textId="77777777" w:rsidR="007E7496" w:rsidRDefault="007E7496" w:rsidP="007E7496">
      <w:pPr>
        <w:pStyle w:val="Heading1"/>
        <w:tabs>
          <w:tab w:val="left" w:pos="3840"/>
        </w:tabs>
        <w:rPr>
          <w:noProof/>
          <w:lang w:val="en-US" w:eastAsia="en-US"/>
        </w:rPr>
      </w:pPr>
    </w:p>
    <w:p w14:paraId="6B9A2FAF" w14:textId="77777777" w:rsidR="007E7496" w:rsidRDefault="007E7496" w:rsidP="007E7496">
      <w:pPr>
        <w:pStyle w:val="Heading1"/>
        <w:tabs>
          <w:tab w:val="left" w:pos="3840"/>
        </w:tabs>
        <w:rPr>
          <w:noProof/>
          <w:lang w:val="en-US" w:eastAsia="en-US"/>
        </w:rPr>
      </w:pPr>
    </w:p>
    <w:p w14:paraId="72EA4265" w14:textId="32972604" w:rsidR="004A73BF" w:rsidRPr="0086678C" w:rsidRDefault="00692C99" w:rsidP="007E7496">
      <w:pPr>
        <w:pStyle w:val="Heading1"/>
        <w:tabs>
          <w:tab w:val="left" w:pos="3840"/>
        </w:tabs>
        <w:rPr>
          <w:lang w:val="en-US"/>
        </w:rPr>
      </w:pPr>
      <w:r>
        <w:rPr>
          <w:noProof/>
          <w:lang w:val="en-US" w:eastAsia="en-US"/>
        </w:rPr>
        <w:drawing>
          <wp:anchor distT="0" distB="0" distL="114300" distR="114300" simplePos="0" relativeHeight="251716096" behindDoc="1" locked="0" layoutInCell="1" allowOverlap="1" wp14:anchorId="3541F6E2" wp14:editId="3EA904C8">
            <wp:simplePos x="0" y="0"/>
            <wp:positionH relativeFrom="column">
              <wp:posOffset>-80645</wp:posOffset>
            </wp:positionH>
            <wp:positionV relativeFrom="paragraph">
              <wp:posOffset>-739140</wp:posOffset>
            </wp:positionV>
            <wp:extent cx="7678420" cy="10858500"/>
            <wp:effectExtent l="0" t="0" r="0" b="0"/>
            <wp:wrapNone/>
            <wp:docPr id="138" name="Picture 1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78420" cy="1085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496">
        <w:rPr>
          <w:lang w:val="en-US"/>
        </w:rPr>
        <w:tab/>
      </w:r>
    </w:p>
    <w:p w14:paraId="20021567" w14:textId="77777777" w:rsidR="004A73BF" w:rsidRPr="0086678C" w:rsidRDefault="004A73BF" w:rsidP="007D5AC1">
      <w:pPr>
        <w:rPr>
          <w:lang w:val="en-US"/>
        </w:rPr>
      </w:pPr>
    </w:p>
    <w:p w14:paraId="0AFBDBE0" w14:textId="77777777" w:rsidR="004A73BF" w:rsidRPr="0086678C" w:rsidRDefault="004A73BF" w:rsidP="007D5AC1">
      <w:pPr>
        <w:rPr>
          <w:lang w:val="en-US"/>
        </w:rPr>
      </w:pPr>
    </w:p>
    <w:p w14:paraId="7B2ED07A" w14:textId="77777777" w:rsidR="004A73BF" w:rsidRPr="0086678C" w:rsidRDefault="004A73BF" w:rsidP="007D5AC1">
      <w:pPr>
        <w:rPr>
          <w:lang w:val="en-US"/>
        </w:rPr>
      </w:pPr>
    </w:p>
    <w:p w14:paraId="4E00C9B0" w14:textId="77777777" w:rsidR="004A73BF" w:rsidRPr="0086678C" w:rsidRDefault="004A73BF" w:rsidP="007D5AC1">
      <w:pPr>
        <w:rPr>
          <w:lang w:val="en-US"/>
        </w:rPr>
      </w:pPr>
    </w:p>
    <w:p w14:paraId="0F463809" w14:textId="77777777" w:rsidR="004A73BF" w:rsidRPr="0086678C" w:rsidRDefault="004A73BF" w:rsidP="007D5AC1">
      <w:pPr>
        <w:rPr>
          <w:lang w:val="en-US"/>
        </w:rPr>
      </w:pPr>
    </w:p>
    <w:p w14:paraId="13E0759B" w14:textId="4872ABBA" w:rsidR="004A73BF" w:rsidRPr="0086678C" w:rsidRDefault="004A73BF" w:rsidP="007D5AC1">
      <w:pPr>
        <w:rPr>
          <w:lang w:val="en-US"/>
        </w:rPr>
      </w:pPr>
    </w:p>
    <w:p w14:paraId="250C87F6" w14:textId="77777777" w:rsidR="004A73BF" w:rsidRPr="0086678C" w:rsidRDefault="004A73BF" w:rsidP="007D5AC1">
      <w:pPr>
        <w:rPr>
          <w:lang w:val="en-US"/>
        </w:rPr>
      </w:pPr>
    </w:p>
    <w:p w14:paraId="6CC8BB3C" w14:textId="77777777" w:rsidR="004A73BF" w:rsidRDefault="004A73BF" w:rsidP="007D5AC1">
      <w:pPr>
        <w:rPr>
          <w:lang w:val="en-US"/>
        </w:rPr>
      </w:pPr>
    </w:p>
    <w:p w14:paraId="4E8FDFA1" w14:textId="77777777" w:rsidR="007E7496" w:rsidRDefault="007E7496" w:rsidP="007D5AC1">
      <w:pPr>
        <w:rPr>
          <w:lang w:val="en-US"/>
        </w:rPr>
      </w:pPr>
    </w:p>
    <w:p w14:paraId="3AB942A6" w14:textId="77777777" w:rsidR="007E7496" w:rsidRDefault="007E7496" w:rsidP="007D5AC1">
      <w:pPr>
        <w:rPr>
          <w:lang w:val="en-US"/>
        </w:rPr>
      </w:pPr>
    </w:p>
    <w:p w14:paraId="2DA38E55" w14:textId="2B7236C3" w:rsidR="007E7496" w:rsidRPr="0086678C" w:rsidRDefault="007E7496" w:rsidP="007D5AC1">
      <w:pPr>
        <w:rPr>
          <w:lang w:val="en-US"/>
        </w:rPr>
      </w:pPr>
      <w:r>
        <w:rPr>
          <w:noProof/>
          <w:lang w:val="en-US" w:eastAsia="en-US"/>
        </w:rPr>
        <mc:AlternateContent>
          <mc:Choice Requires="wps">
            <w:drawing>
              <wp:anchor distT="36576" distB="36576" distL="36576" distR="36576" simplePos="0" relativeHeight="251599360" behindDoc="0" locked="0" layoutInCell="1" allowOverlap="1" wp14:anchorId="58065972" wp14:editId="6F35E56F">
                <wp:simplePos x="0" y="0"/>
                <wp:positionH relativeFrom="column">
                  <wp:posOffset>1028700</wp:posOffset>
                </wp:positionH>
                <wp:positionV relativeFrom="page">
                  <wp:posOffset>1714500</wp:posOffset>
                </wp:positionV>
                <wp:extent cx="5486400" cy="6696075"/>
                <wp:effectExtent l="0" t="0" r="0" b="952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66960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098265F" w14:textId="2177437A" w:rsidR="004F6FD5" w:rsidRPr="007E7496" w:rsidRDefault="004F6FD5" w:rsidP="00901326">
                            <w:pPr>
                              <w:pStyle w:val="MyHeadtitle"/>
                              <w:rPr>
                                <w:rStyle w:val="sowc"/>
                                <w:rFonts w:ascii="Futura LT" w:hAnsi="Futura LT"/>
                                <w:color w:val="auto"/>
                                <w:sz w:val="56"/>
                                <w:szCs w:val="56"/>
                              </w:rPr>
                            </w:pPr>
                          </w:p>
                          <w:p w14:paraId="4804E9AC" w14:textId="71E553F3" w:rsidR="004F6FD5" w:rsidRDefault="007E7496" w:rsidP="007E7496">
                            <w:pPr>
                              <w:pStyle w:val="Title"/>
                              <w:rPr>
                                <w:rStyle w:val="sowc"/>
                                <w:rFonts w:asciiTheme="majorHAnsi" w:hAnsiTheme="majorHAnsi"/>
                                <w:color w:val="auto"/>
                                <w:sz w:val="64"/>
                                <w:szCs w:val="64"/>
                                <w:lang w:val="en-GB"/>
                              </w:rPr>
                            </w:pPr>
                            <w:r>
                              <w:rPr>
                                <w:rStyle w:val="sowc"/>
                                <w:rFonts w:asciiTheme="majorHAnsi" w:hAnsiTheme="majorHAnsi"/>
                                <w:color w:val="auto"/>
                                <w:sz w:val="64"/>
                                <w:szCs w:val="64"/>
                                <w:lang w:val="en-GB"/>
                              </w:rPr>
                              <w:t>NAAN MUDHALVAN PROJECT</w:t>
                            </w:r>
                          </w:p>
                          <w:p w14:paraId="794C570D" w14:textId="389940CB" w:rsidR="007E7496" w:rsidRDefault="007E7496" w:rsidP="007E7496">
                            <w:pPr>
                              <w:pStyle w:val="Title"/>
                              <w:jc w:val="center"/>
                              <w:rPr>
                                <w:lang w:val="en-GB"/>
                              </w:rPr>
                            </w:pPr>
                            <w:r>
                              <w:rPr>
                                <w:lang w:val="en-GB"/>
                              </w:rPr>
                              <w:t>IN</w:t>
                            </w:r>
                          </w:p>
                          <w:p w14:paraId="2A48E5DB" w14:textId="1144E4DC" w:rsidR="007E7496" w:rsidRPr="007E7496" w:rsidRDefault="007E7496" w:rsidP="007E7496">
                            <w:pPr>
                              <w:pStyle w:val="Title"/>
                              <w:jc w:val="center"/>
                              <w:rPr>
                                <w:rFonts w:ascii="Times New Roman" w:hAnsi="Times New Roman" w:cs="Times New Roman"/>
                                <w:sz w:val="48"/>
                                <w:szCs w:val="48"/>
                                <w:lang w:val="en-GB"/>
                              </w:rPr>
                            </w:pPr>
                            <w:r w:rsidRPr="007E7496">
                              <w:rPr>
                                <w:rFonts w:ascii="Times New Roman" w:hAnsi="Times New Roman" w:cs="Times New Roman"/>
                                <w:sz w:val="48"/>
                                <w:szCs w:val="48"/>
                                <w:lang w:val="en-GB"/>
                              </w:rPr>
                              <w:t>CLOUD APPLICATIONDEVELOPMENT</w:t>
                            </w:r>
                            <w:r w:rsidRPr="007E7496">
                              <w:rPr>
                                <w:rFonts w:ascii="Times New Roman" w:hAnsi="Times New Roman" w:cs="Times New Roman"/>
                                <w:sz w:val="48"/>
                                <w:szCs w:val="48"/>
                                <w:lang w:val="en-GB"/>
                              </w:rPr>
                              <w:br/>
                              <w:t xml:space="preserve">  ON </w:t>
                            </w:r>
                            <w:r w:rsidRPr="007E7496">
                              <w:rPr>
                                <w:rFonts w:ascii="Times New Roman" w:hAnsi="Times New Roman" w:cs="Times New Roman"/>
                                <w:sz w:val="48"/>
                                <w:szCs w:val="48"/>
                                <w:lang w:val="en-GB"/>
                              </w:rPr>
                              <w:br/>
                              <w:t>MEDIA STREAMING AND IBM CLOUD STREAMING</w:t>
                            </w:r>
                          </w:p>
                          <w:p w14:paraId="4D6F571E" w14:textId="77777777" w:rsidR="007E7496" w:rsidRPr="007E7496" w:rsidRDefault="007E7496" w:rsidP="007E7496">
                            <w:pPr>
                              <w:rPr>
                                <w:lang w:val="en-GB"/>
                              </w:rPr>
                            </w:pPr>
                          </w:p>
                          <w:p w14:paraId="6E2C144F" w14:textId="77777777" w:rsidR="007E7496" w:rsidRPr="007E7496" w:rsidRDefault="007E7496" w:rsidP="007E7496">
                            <w:pPr>
                              <w:rPr>
                                <w:lang w:val="en-GB"/>
                              </w:rPr>
                            </w:pPr>
                          </w:p>
                          <w:p w14:paraId="19956A76" w14:textId="7F8AF79B" w:rsidR="007E7496" w:rsidRDefault="007E7496" w:rsidP="007E7496">
                            <w:pPr>
                              <w:pStyle w:val="Title"/>
                              <w:jc w:val="center"/>
                              <w:rPr>
                                <w:lang w:val="en-GB"/>
                              </w:rPr>
                            </w:pPr>
                            <w:r w:rsidRPr="007E7496">
                              <w:rPr>
                                <w:rFonts w:ascii="Times New Roman" w:hAnsi="Times New Roman" w:cs="Times New Roman"/>
                                <w:lang w:val="en-GB"/>
                              </w:rPr>
                              <w:t>PHASE 2: INNOVATION</w:t>
                            </w:r>
                          </w:p>
                          <w:p w14:paraId="75FC5636" w14:textId="278F9538" w:rsidR="007E7496" w:rsidRDefault="007E7496" w:rsidP="007E7496">
                            <w:pPr>
                              <w:rPr>
                                <w:lang w:val="en-GB"/>
                              </w:rPr>
                            </w:pPr>
                            <w:r>
                              <w:rPr>
                                <w:lang w:val="en-GB"/>
                              </w:rPr>
                              <w:t xml:space="preserve">    </w:t>
                            </w:r>
                          </w:p>
                          <w:p w14:paraId="4FC2F909" w14:textId="77777777" w:rsidR="007E7496" w:rsidRDefault="007E7496" w:rsidP="007E7496">
                            <w:pPr>
                              <w:rPr>
                                <w:lang w:val="en-GB"/>
                              </w:rPr>
                            </w:pPr>
                          </w:p>
                          <w:p w14:paraId="670605B1" w14:textId="3EAA67AB" w:rsidR="007E7496" w:rsidRPr="007E7496" w:rsidRDefault="007E7496" w:rsidP="007E7496">
                            <w:pPr>
                              <w:pStyle w:val="Subtitle"/>
                              <w:rPr>
                                <w:rStyle w:val="Strong"/>
                                <w:rFonts w:ascii="Times New Roman" w:hAnsi="Times New Roman" w:cs="Times New Roman"/>
                                <w:sz w:val="48"/>
                                <w:szCs w:val="48"/>
                                <w:lang w:val="en-GB"/>
                              </w:rPr>
                            </w:pPr>
                          </w:p>
                          <w:p w14:paraId="2B339298" w14:textId="70C39DCA" w:rsidR="007E7496" w:rsidRDefault="007E7496" w:rsidP="007E7496">
                            <w:pPr>
                              <w:rPr>
                                <w:rStyle w:val="Strong"/>
                                <w:sz w:val="36"/>
                                <w:szCs w:val="36"/>
                                <w:lang w:val="en-GB"/>
                              </w:rPr>
                            </w:pPr>
                            <w:r>
                              <w:rPr>
                                <w:rStyle w:val="Strong"/>
                                <w:sz w:val="36"/>
                                <w:szCs w:val="36"/>
                                <w:lang w:val="en-GB"/>
                              </w:rPr>
                              <w:t>TEAM MEMBERS :</w:t>
                            </w:r>
                          </w:p>
                          <w:p w14:paraId="7DCF3FDA" w14:textId="0864A1B0" w:rsidR="007E7496" w:rsidRDefault="007E7496" w:rsidP="007E7496">
                            <w:pPr>
                              <w:pStyle w:val="ListParagraph"/>
                              <w:numPr>
                                <w:ilvl w:val="0"/>
                                <w:numId w:val="2"/>
                              </w:numPr>
                              <w:rPr>
                                <w:rStyle w:val="Strong"/>
                                <w:sz w:val="36"/>
                                <w:szCs w:val="36"/>
                                <w:lang w:val="en-GB"/>
                              </w:rPr>
                            </w:pPr>
                            <w:r>
                              <w:rPr>
                                <w:rStyle w:val="Strong"/>
                                <w:sz w:val="36"/>
                                <w:szCs w:val="36"/>
                                <w:lang w:val="en-GB"/>
                              </w:rPr>
                              <w:t>MOHAMED WAFIQ</w:t>
                            </w:r>
                            <w:r w:rsidR="009C4E8B">
                              <w:rPr>
                                <w:rStyle w:val="Strong"/>
                                <w:sz w:val="36"/>
                                <w:szCs w:val="36"/>
                                <w:lang w:val="en-GB"/>
                              </w:rPr>
                              <w:t>-110121106032</w:t>
                            </w:r>
                          </w:p>
                          <w:p w14:paraId="7FD4FF38" w14:textId="1F348CC6" w:rsidR="007E7496" w:rsidRDefault="009C4E8B" w:rsidP="007E7496">
                            <w:pPr>
                              <w:pStyle w:val="ListParagraph"/>
                              <w:numPr>
                                <w:ilvl w:val="0"/>
                                <w:numId w:val="2"/>
                              </w:numPr>
                              <w:rPr>
                                <w:rStyle w:val="Strong"/>
                                <w:sz w:val="36"/>
                                <w:szCs w:val="36"/>
                                <w:lang w:val="en-GB"/>
                              </w:rPr>
                            </w:pPr>
                            <w:r>
                              <w:rPr>
                                <w:rStyle w:val="Strong"/>
                                <w:sz w:val="36"/>
                                <w:szCs w:val="36"/>
                                <w:lang w:val="en-GB"/>
                              </w:rPr>
                              <w:t>P.N ABDUL JALALUDEEN-110121106004</w:t>
                            </w:r>
                          </w:p>
                          <w:p w14:paraId="7655D188" w14:textId="77CAE221" w:rsidR="009C4E8B" w:rsidRDefault="009C4E8B" w:rsidP="007E7496">
                            <w:pPr>
                              <w:pStyle w:val="ListParagraph"/>
                              <w:numPr>
                                <w:ilvl w:val="0"/>
                                <w:numId w:val="2"/>
                              </w:numPr>
                              <w:rPr>
                                <w:rStyle w:val="Strong"/>
                                <w:sz w:val="36"/>
                                <w:szCs w:val="36"/>
                                <w:lang w:val="en-GB"/>
                              </w:rPr>
                            </w:pPr>
                            <w:r>
                              <w:rPr>
                                <w:rStyle w:val="Strong"/>
                                <w:sz w:val="36"/>
                                <w:szCs w:val="36"/>
                                <w:lang w:val="en-GB"/>
                              </w:rPr>
                              <w:t>T.KABILESH-110121106018</w:t>
                            </w:r>
                          </w:p>
                          <w:p w14:paraId="2A9BF196" w14:textId="58D321D0" w:rsidR="009C4E8B" w:rsidRDefault="009C4E8B" w:rsidP="007E7496">
                            <w:pPr>
                              <w:pStyle w:val="ListParagraph"/>
                              <w:numPr>
                                <w:ilvl w:val="0"/>
                                <w:numId w:val="2"/>
                              </w:numPr>
                              <w:rPr>
                                <w:rStyle w:val="Strong"/>
                                <w:sz w:val="36"/>
                                <w:szCs w:val="36"/>
                                <w:lang w:val="en-GB"/>
                              </w:rPr>
                            </w:pPr>
                            <w:r>
                              <w:rPr>
                                <w:rStyle w:val="Strong"/>
                                <w:sz w:val="36"/>
                                <w:szCs w:val="36"/>
                                <w:lang w:val="en-GB"/>
                              </w:rPr>
                              <w:t>S.MOHAMED MUJAHITH -110121106028</w:t>
                            </w:r>
                          </w:p>
                          <w:p w14:paraId="4E50410F" w14:textId="52DF7DF7" w:rsidR="009C4E8B" w:rsidRDefault="009C4E8B" w:rsidP="007E7496">
                            <w:pPr>
                              <w:pStyle w:val="ListParagraph"/>
                              <w:numPr>
                                <w:ilvl w:val="0"/>
                                <w:numId w:val="2"/>
                              </w:numPr>
                              <w:rPr>
                                <w:rStyle w:val="Strong"/>
                                <w:sz w:val="36"/>
                                <w:szCs w:val="36"/>
                                <w:lang w:val="en-GB"/>
                              </w:rPr>
                            </w:pPr>
                            <w:r>
                              <w:rPr>
                                <w:rStyle w:val="Strong"/>
                                <w:sz w:val="36"/>
                                <w:szCs w:val="36"/>
                                <w:lang w:val="en-GB"/>
                              </w:rPr>
                              <w:t>M.MOHAMMED ASHRAF-110121106036</w:t>
                            </w:r>
                          </w:p>
                          <w:p w14:paraId="22F4D244" w14:textId="26ED9006" w:rsidR="007E7496" w:rsidRPr="007E7496" w:rsidRDefault="009C4E8B" w:rsidP="007E7496">
                            <w:pPr>
                              <w:pStyle w:val="ListParagraph"/>
                              <w:numPr>
                                <w:ilvl w:val="0"/>
                                <w:numId w:val="2"/>
                              </w:numPr>
                              <w:rPr>
                                <w:rStyle w:val="Strong"/>
                                <w:sz w:val="36"/>
                                <w:szCs w:val="36"/>
                                <w:lang w:val="en-GB"/>
                              </w:rPr>
                            </w:pPr>
                            <w:r>
                              <w:rPr>
                                <w:rStyle w:val="Strong"/>
                                <w:sz w:val="36"/>
                                <w:szCs w:val="36"/>
                                <w:lang w:val="en-GB"/>
                              </w:rPr>
                              <w:t>MOHAMMED TABREZ  -110121106039</w:t>
                            </w:r>
                          </w:p>
                          <w:p w14:paraId="29515C9C" w14:textId="77777777" w:rsidR="007E7496" w:rsidRDefault="007E7496" w:rsidP="007E7496">
                            <w:pPr>
                              <w:rPr>
                                <w:lang w:val="en-GB"/>
                              </w:rPr>
                            </w:pPr>
                          </w:p>
                          <w:p w14:paraId="7D6244E1" w14:textId="77777777" w:rsidR="007E7496" w:rsidRDefault="007E7496" w:rsidP="007E7496">
                            <w:pPr>
                              <w:rPr>
                                <w:lang w:val="en-GB"/>
                              </w:rPr>
                            </w:pPr>
                          </w:p>
                          <w:p w14:paraId="24A90E8F" w14:textId="77777777" w:rsidR="007E7496" w:rsidRPr="007E7496" w:rsidRDefault="007E7496" w:rsidP="007E7496">
                            <w:pPr>
                              <w:rPr>
                                <w:lang w:val="en-GB"/>
                              </w:rPr>
                            </w:pPr>
                          </w:p>
                          <w:p w14:paraId="45EFEC6A" w14:textId="77777777" w:rsidR="007E7496" w:rsidRDefault="007E7496" w:rsidP="007E7496">
                            <w:pPr>
                              <w:rPr>
                                <w:lang w:val="en-GB"/>
                              </w:rPr>
                            </w:pPr>
                          </w:p>
                          <w:p w14:paraId="5656C848" w14:textId="77777777" w:rsidR="007E7496" w:rsidRDefault="007E7496" w:rsidP="007E7496">
                            <w:pPr>
                              <w:rPr>
                                <w:lang w:val="en-GB"/>
                              </w:rPr>
                            </w:pPr>
                          </w:p>
                          <w:p w14:paraId="07FD105D" w14:textId="77777777" w:rsidR="007E7496" w:rsidRDefault="007E7496" w:rsidP="007E7496">
                            <w:pPr>
                              <w:rPr>
                                <w:lang w:val="en-GB"/>
                              </w:rPr>
                            </w:pPr>
                          </w:p>
                          <w:p w14:paraId="75630162" w14:textId="77777777" w:rsidR="007E7496" w:rsidRDefault="007E7496" w:rsidP="007E7496">
                            <w:pPr>
                              <w:rPr>
                                <w:lang w:val="en-GB"/>
                              </w:rPr>
                            </w:pPr>
                          </w:p>
                          <w:p w14:paraId="120348B5" w14:textId="77777777" w:rsidR="007E7496" w:rsidRDefault="007E7496" w:rsidP="007E7496">
                            <w:pPr>
                              <w:rPr>
                                <w:lang w:val="en-GB"/>
                              </w:rPr>
                            </w:pPr>
                          </w:p>
                          <w:p w14:paraId="2A501B78" w14:textId="77777777" w:rsidR="007E7496" w:rsidRDefault="007E7496" w:rsidP="007E7496">
                            <w:pPr>
                              <w:rPr>
                                <w:lang w:val="en-GB"/>
                              </w:rPr>
                            </w:pPr>
                          </w:p>
                          <w:p w14:paraId="0981167C" w14:textId="77777777" w:rsidR="007E7496" w:rsidRDefault="007E7496" w:rsidP="007E7496">
                            <w:pPr>
                              <w:rPr>
                                <w:lang w:val="en-GB"/>
                              </w:rPr>
                            </w:pPr>
                          </w:p>
                          <w:p w14:paraId="47E3130F" w14:textId="77777777" w:rsidR="007E7496" w:rsidRDefault="007E7496" w:rsidP="007E7496">
                            <w:pPr>
                              <w:rPr>
                                <w:lang w:val="en-GB"/>
                              </w:rPr>
                            </w:pPr>
                          </w:p>
                          <w:p w14:paraId="701C6E3E" w14:textId="77777777" w:rsidR="007E7496" w:rsidRDefault="007E7496" w:rsidP="007E7496">
                            <w:pPr>
                              <w:rPr>
                                <w:lang w:val="en-GB"/>
                              </w:rPr>
                            </w:pPr>
                          </w:p>
                          <w:p w14:paraId="552803F0" w14:textId="77777777" w:rsidR="007E7496" w:rsidRDefault="007E7496" w:rsidP="007E7496">
                            <w:pPr>
                              <w:rPr>
                                <w:lang w:val="en-GB"/>
                              </w:rPr>
                            </w:pPr>
                          </w:p>
                          <w:p w14:paraId="621D1BEC" w14:textId="77777777" w:rsidR="007E7496" w:rsidRDefault="007E7496" w:rsidP="007E7496">
                            <w:pPr>
                              <w:rPr>
                                <w:lang w:val="en-GB"/>
                              </w:rPr>
                            </w:pPr>
                          </w:p>
                          <w:p w14:paraId="53908DE9" w14:textId="77777777" w:rsidR="007E7496" w:rsidRDefault="007E7496" w:rsidP="007E7496">
                            <w:pPr>
                              <w:rPr>
                                <w:lang w:val="en-GB"/>
                              </w:rPr>
                            </w:pPr>
                          </w:p>
                          <w:p w14:paraId="1D14AE19" w14:textId="77777777" w:rsidR="007E7496" w:rsidRDefault="007E7496" w:rsidP="007E7496">
                            <w:pPr>
                              <w:rPr>
                                <w:lang w:val="en-GB"/>
                              </w:rPr>
                            </w:pPr>
                          </w:p>
                          <w:p w14:paraId="4D16437B" w14:textId="77777777" w:rsidR="007E7496" w:rsidRDefault="007E7496" w:rsidP="007E7496">
                            <w:pPr>
                              <w:rPr>
                                <w:lang w:val="en-GB"/>
                              </w:rPr>
                            </w:pPr>
                          </w:p>
                          <w:p w14:paraId="104A44E3" w14:textId="77777777" w:rsidR="007E7496" w:rsidRDefault="007E7496" w:rsidP="007E7496">
                            <w:pPr>
                              <w:rPr>
                                <w:lang w:val="en-GB"/>
                              </w:rPr>
                            </w:pPr>
                          </w:p>
                          <w:p w14:paraId="43166266" w14:textId="77777777" w:rsidR="007E7496" w:rsidRDefault="007E7496" w:rsidP="007E7496">
                            <w:pPr>
                              <w:rPr>
                                <w:lang w:val="en-GB"/>
                              </w:rPr>
                            </w:pPr>
                          </w:p>
                          <w:p w14:paraId="70EABFAC" w14:textId="77777777" w:rsidR="007E7496" w:rsidRDefault="007E7496" w:rsidP="007E7496">
                            <w:pPr>
                              <w:rPr>
                                <w:lang w:val="en-GB"/>
                              </w:rPr>
                            </w:pPr>
                          </w:p>
                          <w:p w14:paraId="31AF19CA" w14:textId="77777777" w:rsidR="007E7496" w:rsidRDefault="007E7496" w:rsidP="007E7496">
                            <w:pPr>
                              <w:rPr>
                                <w:lang w:val="en-GB"/>
                              </w:rPr>
                            </w:pPr>
                          </w:p>
                          <w:p w14:paraId="4DD950EF" w14:textId="77777777" w:rsidR="007E7496" w:rsidRDefault="007E7496" w:rsidP="007E7496">
                            <w:pPr>
                              <w:rPr>
                                <w:lang w:val="en-GB"/>
                              </w:rPr>
                            </w:pPr>
                          </w:p>
                          <w:p w14:paraId="733EAEC2" w14:textId="77777777" w:rsidR="007E7496" w:rsidRDefault="007E7496" w:rsidP="007E7496">
                            <w:pPr>
                              <w:rPr>
                                <w:lang w:val="en-GB"/>
                              </w:rPr>
                            </w:pPr>
                          </w:p>
                          <w:p w14:paraId="493BB5D3" w14:textId="77777777" w:rsidR="007E7496" w:rsidRDefault="007E7496" w:rsidP="007E7496">
                            <w:pPr>
                              <w:rPr>
                                <w:lang w:val="en-GB"/>
                              </w:rPr>
                            </w:pPr>
                          </w:p>
                          <w:p w14:paraId="344300D1" w14:textId="77777777" w:rsidR="007E7496" w:rsidRPr="007E7496" w:rsidRDefault="007E7496" w:rsidP="007E7496">
                            <w:pPr>
                              <w:rPr>
                                <w:lang w:val="en-GB"/>
                              </w:rPr>
                            </w:pPr>
                          </w:p>
                          <w:p w14:paraId="7F85392E" w14:textId="77777777" w:rsidR="004A73BF" w:rsidRPr="00901326" w:rsidRDefault="004A73BF" w:rsidP="004A73BF">
                            <w:pPr>
                              <w:pStyle w:val="My"/>
                              <w:jc w:val="right"/>
                              <w:rPr>
                                <w:rStyle w:val="sowc"/>
                                <w:color w:val="auto"/>
                                <w:lang w:val="en-US"/>
                              </w:rPr>
                            </w:pPr>
                          </w:p>
                          <w:p w14:paraId="630EAD5F" w14:textId="344694D4" w:rsidR="007D5AC1" w:rsidRDefault="001A17BC" w:rsidP="004F6FD5">
                            <w:pPr>
                              <w:pStyle w:val="My"/>
                              <w:jc w:val="both"/>
                              <w:rPr>
                                <w:rStyle w:val="sowc"/>
                              </w:rPr>
                            </w:pPr>
                            <w:r w:rsidRPr="00901326">
                              <w:rPr>
                                <w:rStyle w:val="sowc"/>
                              </w:rPr>
                              <w:t xml:space="preserve"> </w:t>
                            </w:r>
                          </w:p>
                          <w:p w14:paraId="49AEA8F1" w14:textId="77777777" w:rsidR="007E7496" w:rsidRDefault="007E7496" w:rsidP="004F6FD5">
                            <w:pPr>
                              <w:pStyle w:val="My"/>
                              <w:jc w:val="both"/>
                              <w:rPr>
                                <w:rStyle w:val="sowc"/>
                              </w:rPr>
                            </w:pPr>
                          </w:p>
                          <w:p w14:paraId="65BF053B" w14:textId="77777777" w:rsidR="007E7496" w:rsidRDefault="007E7496" w:rsidP="004F6FD5">
                            <w:pPr>
                              <w:pStyle w:val="My"/>
                              <w:jc w:val="both"/>
                              <w:rPr>
                                <w:rStyle w:val="sowc"/>
                              </w:rPr>
                            </w:pPr>
                          </w:p>
                          <w:p w14:paraId="5023DB01" w14:textId="77777777" w:rsidR="007E7496" w:rsidRDefault="007E7496" w:rsidP="004F6FD5">
                            <w:pPr>
                              <w:pStyle w:val="My"/>
                              <w:jc w:val="both"/>
                              <w:rPr>
                                <w:rStyle w:val="sowc"/>
                              </w:rPr>
                            </w:pPr>
                          </w:p>
                          <w:p w14:paraId="28417CF1" w14:textId="77777777" w:rsidR="007E7496" w:rsidRDefault="007E7496" w:rsidP="004F6FD5">
                            <w:pPr>
                              <w:pStyle w:val="My"/>
                              <w:jc w:val="both"/>
                              <w:rPr>
                                <w:rStyle w:val="sowc"/>
                              </w:rPr>
                            </w:pPr>
                          </w:p>
                          <w:p w14:paraId="35C2C4D1" w14:textId="77777777" w:rsidR="007E7496" w:rsidRDefault="007E7496" w:rsidP="004F6FD5">
                            <w:pPr>
                              <w:pStyle w:val="My"/>
                              <w:jc w:val="both"/>
                              <w:rPr>
                                <w:rStyle w:val="sowc"/>
                              </w:rPr>
                            </w:pPr>
                          </w:p>
                          <w:p w14:paraId="41D95AAC" w14:textId="77777777" w:rsidR="007E7496" w:rsidRDefault="007E7496" w:rsidP="004F6FD5">
                            <w:pPr>
                              <w:pStyle w:val="My"/>
                              <w:jc w:val="both"/>
                              <w:rPr>
                                <w:rStyle w:val="sowc"/>
                              </w:rPr>
                            </w:pPr>
                          </w:p>
                          <w:p w14:paraId="06373D9A" w14:textId="77777777" w:rsidR="007E7496" w:rsidRDefault="007E7496" w:rsidP="004F6FD5">
                            <w:pPr>
                              <w:pStyle w:val="My"/>
                              <w:jc w:val="both"/>
                              <w:rPr>
                                <w:rStyle w:val="sowc"/>
                              </w:rPr>
                            </w:pPr>
                          </w:p>
                          <w:p w14:paraId="740B2586" w14:textId="77777777" w:rsidR="007E7496" w:rsidRPr="00901326" w:rsidRDefault="007E7496" w:rsidP="004F6FD5">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065972" id="_x0000_t202" coordsize="21600,21600" o:spt="202" path="m,l,21600r21600,l21600,xe">
                <v:stroke joinstyle="miter"/>
                <v:path gradientshapeok="t" o:connecttype="rect"/>
              </v:shapetype>
              <v:shape id="Text Box 4" o:spid="_x0000_s1026" type="#_x0000_t202" style="position:absolute;margin-left:81pt;margin-top:135pt;width:6in;height:527.25pt;z-index:251599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" filled="f" fillcolor="#fffffe" stroked="f" strokecolor="#212120" insetpen="t">
                <v:textbox inset="2.88pt,2.88pt,2.88pt,2.88pt">
                  <w:txbxContent>
                    <w:p w14:paraId="6098265F" w14:textId="2177437A" w:rsidR="004F6FD5" w:rsidRPr="007E7496" w:rsidRDefault="004F6FD5" w:rsidP="00901326">
                      <w:pPr>
                        <w:pStyle w:val="MyHeadtitle"/>
                        <w:rPr>
                          <w:rStyle w:val="sowc"/>
                          <w:rFonts w:ascii="Futura LT" w:hAnsi="Futura LT"/>
                          <w:color w:val="auto"/>
                          <w:sz w:val="56"/>
                          <w:szCs w:val="56"/>
                        </w:rPr>
                      </w:pPr>
                    </w:p>
                    <w:p w14:paraId="4804E9AC" w14:textId="71E553F3" w:rsidR="004F6FD5" w:rsidRDefault="007E7496" w:rsidP="007E7496">
                      <w:pPr>
                        <w:pStyle w:val="Title"/>
                        <w:rPr>
                          <w:rStyle w:val="sowc"/>
                          <w:rFonts w:asciiTheme="majorHAnsi" w:hAnsiTheme="majorHAnsi"/>
                          <w:color w:val="auto"/>
                          <w:sz w:val="64"/>
                          <w:szCs w:val="64"/>
                          <w:lang w:val="en-GB"/>
                        </w:rPr>
                      </w:pPr>
                      <w:r>
                        <w:rPr>
                          <w:rStyle w:val="sowc"/>
                          <w:rFonts w:asciiTheme="majorHAnsi" w:hAnsiTheme="majorHAnsi"/>
                          <w:color w:val="auto"/>
                          <w:sz w:val="64"/>
                          <w:szCs w:val="64"/>
                          <w:lang w:val="en-GB"/>
                        </w:rPr>
                        <w:t>NAAN MUDHALVAN PROJECT</w:t>
                      </w:r>
                    </w:p>
                    <w:p w14:paraId="794C570D" w14:textId="389940CB" w:rsidR="007E7496" w:rsidRDefault="007E7496" w:rsidP="007E7496">
                      <w:pPr>
                        <w:pStyle w:val="Title"/>
                        <w:jc w:val="center"/>
                        <w:rPr>
                          <w:lang w:val="en-GB"/>
                        </w:rPr>
                      </w:pPr>
                      <w:r>
                        <w:rPr>
                          <w:lang w:val="en-GB"/>
                        </w:rPr>
                        <w:t>IN</w:t>
                      </w:r>
                    </w:p>
                    <w:p w14:paraId="2A48E5DB" w14:textId="1144E4DC" w:rsidR="007E7496" w:rsidRPr="007E7496" w:rsidRDefault="007E7496" w:rsidP="007E7496">
                      <w:pPr>
                        <w:pStyle w:val="Title"/>
                        <w:jc w:val="center"/>
                        <w:rPr>
                          <w:rFonts w:ascii="Times New Roman" w:hAnsi="Times New Roman" w:cs="Times New Roman"/>
                          <w:sz w:val="48"/>
                          <w:szCs w:val="48"/>
                          <w:lang w:val="en-GB"/>
                        </w:rPr>
                      </w:pPr>
                      <w:r w:rsidRPr="007E7496">
                        <w:rPr>
                          <w:rFonts w:ascii="Times New Roman" w:hAnsi="Times New Roman" w:cs="Times New Roman"/>
                          <w:sz w:val="48"/>
                          <w:szCs w:val="48"/>
                          <w:lang w:val="en-GB"/>
                        </w:rPr>
                        <w:t>CLOUD APPLICATIONDEVELOPMENT</w:t>
                      </w:r>
                      <w:r w:rsidRPr="007E7496">
                        <w:rPr>
                          <w:rFonts w:ascii="Times New Roman" w:hAnsi="Times New Roman" w:cs="Times New Roman"/>
                          <w:sz w:val="48"/>
                          <w:szCs w:val="48"/>
                          <w:lang w:val="en-GB"/>
                        </w:rPr>
                        <w:br/>
                        <w:t xml:space="preserve">  ON </w:t>
                      </w:r>
                      <w:r w:rsidRPr="007E7496">
                        <w:rPr>
                          <w:rFonts w:ascii="Times New Roman" w:hAnsi="Times New Roman" w:cs="Times New Roman"/>
                          <w:sz w:val="48"/>
                          <w:szCs w:val="48"/>
                          <w:lang w:val="en-GB"/>
                        </w:rPr>
                        <w:br/>
                        <w:t>MEDIA STREAMING AND IBM CLOUD STREAMING</w:t>
                      </w:r>
                    </w:p>
                    <w:p w14:paraId="4D6F571E" w14:textId="77777777" w:rsidR="007E7496" w:rsidRPr="007E7496" w:rsidRDefault="007E7496" w:rsidP="007E7496">
                      <w:pPr>
                        <w:rPr>
                          <w:lang w:val="en-GB"/>
                        </w:rPr>
                      </w:pPr>
                    </w:p>
                    <w:p w14:paraId="6E2C144F" w14:textId="77777777" w:rsidR="007E7496" w:rsidRPr="007E7496" w:rsidRDefault="007E7496" w:rsidP="007E7496">
                      <w:pPr>
                        <w:rPr>
                          <w:lang w:val="en-GB"/>
                        </w:rPr>
                      </w:pPr>
                    </w:p>
                    <w:p w14:paraId="19956A76" w14:textId="7F8AF79B" w:rsidR="007E7496" w:rsidRDefault="007E7496" w:rsidP="007E7496">
                      <w:pPr>
                        <w:pStyle w:val="Title"/>
                        <w:jc w:val="center"/>
                        <w:rPr>
                          <w:lang w:val="en-GB"/>
                        </w:rPr>
                      </w:pPr>
                      <w:r w:rsidRPr="007E7496">
                        <w:rPr>
                          <w:rFonts w:ascii="Times New Roman" w:hAnsi="Times New Roman" w:cs="Times New Roman"/>
                          <w:lang w:val="en-GB"/>
                        </w:rPr>
                        <w:t>PHASE 2: INNOVATION</w:t>
                      </w:r>
                    </w:p>
                    <w:p w14:paraId="75FC5636" w14:textId="278F9538" w:rsidR="007E7496" w:rsidRDefault="007E7496" w:rsidP="007E7496">
                      <w:pPr>
                        <w:rPr>
                          <w:lang w:val="en-GB"/>
                        </w:rPr>
                      </w:pPr>
                      <w:r>
                        <w:rPr>
                          <w:lang w:val="en-GB"/>
                        </w:rPr>
                        <w:t xml:space="preserve">    </w:t>
                      </w:r>
                    </w:p>
                    <w:p w14:paraId="4FC2F909" w14:textId="77777777" w:rsidR="007E7496" w:rsidRDefault="007E7496" w:rsidP="007E7496">
                      <w:pPr>
                        <w:rPr>
                          <w:lang w:val="en-GB"/>
                        </w:rPr>
                      </w:pPr>
                    </w:p>
                    <w:p w14:paraId="670605B1" w14:textId="3EAA67AB" w:rsidR="007E7496" w:rsidRPr="007E7496" w:rsidRDefault="007E7496" w:rsidP="007E7496">
                      <w:pPr>
                        <w:pStyle w:val="Subtitle"/>
                        <w:rPr>
                          <w:rStyle w:val="Strong"/>
                          <w:rFonts w:ascii="Times New Roman" w:hAnsi="Times New Roman" w:cs="Times New Roman"/>
                          <w:sz w:val="48"/>
                          <w:szCs w:val="48"/>
                          <w:lang w:val="en-GB"/>
                        </w:rPr>
                      </w:pPr>
                    </w:p>
                    <w:p w14:paraId="2B339298" w14:textId="70C39DCA" w:rsidR="007E7496" w:rsidRDefault="007E7496" w:rsidP="007E7496">
                      <w:pPr>
                        <w:rPr>
                          <w:rStyle w:val="Strong"/>
                          <w:sz w:val="36"/>
                          <w:szCs w:val="36"/>
                          <w:lang w:val="en-GB"/>
                        </w:rPr>
                      </w:pPr>
                      <w:r>
                        <w:rPr>
                          <w:rStyle w:val="Strong"/>
                          <w:sz w:val="36"/>
                          <w:szCs w:val="36"/>
                          <w:lang w:val="en-GB"/>
                        </w:rPr>
                        <w:t>TEAM MEMBERS :</w:t>
                      </w:r>
                    </w:p>
                    <w:p w14:paraId="7DCF3FDA" w14:textId="0864A1B0" w:rsidR="007E7496" w:rsidRDefault="007E7496" w:rsidP="007E7496">
                      <w:pPr>
                        <w:pStyle w:val="ListParagraph"/>
                        <w:numPr>
                          <w:ilvl w:val="0"/>
                          <w:numId w:val="2"/>
                        </w:numPr>
                        <w:rPr>
                          <w:rStyle w:val="Strong"/>
                          <w:sz w:val="36"/>
                          <w:szCs w:val="36"/>
                          <w:lang w:val="en-GB"/>
                        </w:rPr>
                      </w:pPr>
                      <w:r>
                        <w:rPr>
                          <w:rStyle w:val="Strong"/>
                          <w:sz w:val="36"/>
                          <w:szCs w:val="36"/>
                          <w:lang w:val="en-GB"/>
                        </w:rPr>
                        <w:t>MOHAMED WAFIQ</w:t>
                      </w:r>
                      <w:r w:rsidR="009C4E8B">
                        <w:rPr>
                          <w:rStyle w:val="Strong"/>
                          <w:sz w:val="36"/>
                          <w:szCs w:val="36"/>
                          <w:lang w:val="en-GB"/>
                        </w:rPr>
                        <w:t>-110121106032</w:t>
                      </w:r>
                    </w:p>
                    <w:p w14:paraId="7FD4FF38" w14:textId="1F348CC6" w:rsidR="007E7496" w:rsidRDefault="009C4E8B" w:rsidP="007E7496">
                      <w:pPr>
                        <w:pStyle w:val="ListParagraph"/>
                        <w:numPr>
                          <w:ilvl w:val="0"/>
                          <w:numId w:val="2"/>
                        </w:numPr>
                        <w:rPr>
                          <w:rStyle w:val="Strong"/>
                          <w:sz w:val="36"/>
                          <w:szCs w:val="36"/>
                          <w:lang w:val="en-GB"/>
                        </w:rPr>
                      </w:pPr>
                      <w:r>
                        <w:rPr>
                          <w:rStyle w:val="Strong"/>
                          <w:sz w:val="36"/>
                          <w:szCs w:val="36"/>
                          <w:lang w:val="en-GB"/>
                        </w:rPr>
                        <w:t>P.N ABDUL JALALUDEEN-110121106004</w:t>
                      </w:r>
                    </w:p>
                    <w:p w14:paraId="7655D188" w14:textId="77CAE221" w:rsidR="009C4E8B" w:rsidRDefault="009C4E8B" w:rsidP="007E7496">
                      <w:pPr>
                        <w:pStyle w:val="ListParagraph"/>
                        <w:numPr>
                          <w:ilvl w:val="0"/>
                          <w:numId w:val="2"/>
                        </w:numPr>
                        <w:rPr>
                          <w:rStyle w:val="Strong"/>
                          <w:sz w:val="36"/>
                          <w:szCs w:val="36"/>
                          <w:lang w:val="en-GB"/>
                        </w:rPr>
                      </w:pPr>
                      <w:r>
                        <w:rPr>
                          <w:rStyle w:val="Strong"/>
                          <w:sz w:val="36"/>
                          <w:szCs w:val="36"/>
                          <w:lang w:val="en-GB"/>
                        </w:rPr>
                        <w:t>T.KABILESH-110121106018</w:t>
                      </w:r>
                    </w:p>
                    <w:p w14:paraId="2A9BF196" w14:textId="58D321D0" w:rsidR="009C4E8B" w:rsidRDefault="009C4E8B" w:rsidP="007E7496">
                      <w:pPr>
                        <w:pStyle w:val="ListParagraph"/>
                        <w:numPr>
                          <w:ilvl w:val="0"/>
                          <w:numId w:val="2"/>
                        </w:numPr>
                        <w:rPr>
                          <w:rStyle w:val="Strong"/>
                          <w:sz w:val="36"/>
                          <w:szCs w:val="36"/>
                          <w:lang w:val="en-GB"/>
                        </w:rPr>
                      </w:pPr>
                      <w:r>
                        <w:rPr>
                          <w:rStyle w:val="Strong"/>
                          <w:sz w:val="36"/>
                          <w:szCs w:val="36"/>
                          <w:lang w:val="en-GB"/>
                        </w:rPr>
                        <w:t>S.MOHAMED MUJAHITH -110121106028</w:t>
                      </w:r>
                    </w:p>
                    <w:p w14:paraId="4E50410F" w14:textId="52DF7DF7" w:rsidR="009C4E8B" w:rsidRDefault="009C4E8B" w:rsidP="007E7496">
                      <w:pPr>
                        <w:pStyle w:val="ListParagraph"/>
                        <w:numPr>
                          <w:ilvl w:val="0"/>
                          <w:numId w:val="2"/>
                        </w:numPr>
                        <w:rPr>
                          <w:rStyle w:val="Strong"/>
                          <w:sz w:val="36"/>
                          <w:szCs w:val="36"/>
                          <w:lang w:val="en-GB"/>
                        </w:rPr>
                      </w:pPr>
                      <w:r>
                        <w:rPr>
                          <w:rStyle w:val="Strong"/>
                          <w:sz w:val="36"/>
                          <w:szCs w:val="36"/>
                          <w:lang w:val="en-GB"/>
                        </w:rPr>
                        <w:t>M.MOHAMMED ASHRAF-110121106036</w:t>
                      </w:r>
                    </w:p>
                    <w:p w14:paraId="22F4D244" w14:textId="26ED9006" w:rsidR="007E7496" w:rsidRPr="007E7496" w:rsidRDefault="009C4E8B" w:rsidP="007E7496">
                      <w:pPr>
                        <w:pStyle w:val="ListParagraph"/>
                        <w:numPr>
                          <w:ilvl w:val="0"/>
                          <w:numId w:val="2"/>
                        </w:numPr>
                        <w:rPr>
                          <w:rStyle w:val="Strong"/>
                          <w:sz w:val="36"/>
                          <w:szCs w:val="36"/>
                          <w:lang w:val="en-GB"/>
                        </w:rPr>
                      </w:pPr>
                      <w:r>
                        <w:rPr>
                          <w:rStyle w:val="Strong"/>
                          <w:sz w:val="36"/>
                          <w:szCs w:val="36"/>
                          <w:lang w:val="en-GB"/>
                        </w:rPr>
                        <w:t>MOHAMMED TABREZ  -110121106039</w:t>
                      </w:r>
                    </w:p>
                    <w:p w14:paraId="29515C9C" w14:textId="77777777" w:rsidR="007E7496" w:rsidRDefault="007E7496" w:rsidP="007E7496">
                      <w:pPr>
                        <w:rPr>
                          <w:lang w:val="en-GB"/>
                        </w:rPr>
                      </w:pPr>
                    </w:p>
                    <w:p w14:paraId="7D6244E1" w14:textId="77777777" w:rsidR="007E7496" w:rsidRDefault="007E7496" w:rsidP="007E7496">
                      <w:pPr>
                        <w:rPr>
                          <w:lang w:val="en-GB"/>
                        </w:rPr>
                      </w:pPr>
                    </w:p>
                    <w:p w14:paraId="24A90E8F" w14:textId="77777777" w:rsidR="007E7496" w:rsidRPr="007E7496" w:rsidRDefault="007E7496" w:rsidP="007E7496">
                      <w:pPr>
                        <w:rPr>
                          <w:lang w:val="en-GB"/>
                        </w:rPr>
                      </w:pPr>
                    </w:p>
                    <w:p w14:paraId="45EFEC6A" w14:textId="77777777" w:rsidR="007E7496" w:rsidRDefault="007E7496" w:rsidP="007E7496">
                      <w:pPr>
                        <w:rPr>
                          <w:lang w:val="en-GB"/>
                        </w:rPr>
                      </w:pPr>
                    </w:p>
                    <w:p w14:paraId="5656C848" w14:textId="77777777" w:rsidR="007E7496" w:rsidRDefault="007E7496" w:rsidP="007E7496">
                      <w:pPr>
                        <w:rPr>
                          <w:lang w:val="en-GB"/>
                        </w:rPr>
                      </w:pPr>
                    </w:p>
                    <w:p w14:paraId="07FD105D" w14:textId="77777777" w:rsidR="007E7496" w:rsidRDefault="007E7496" w:rsidP="007E7496">
                      <w:pPr>
                        <w:rPr>
                          <w:lang w:val="en-GB"/>
                        </w:rPr>
                      </w:pPr>
                    </w:p>
                    <w:p w14:paraId="75630162" w14:textId="77777777" w:rsidR="007E7496" w:rsidRDefault="007E7496" w:rsidP="007E7496">
                      <w:pPr>
                        <w:rPr>
                          <w:lang w:val="en-GB"/>
                        </w:rPr>
                      </w:pPr>
                    </w:p>
                    <w:p w14:paraId="120348B5" w14:textId="77777777" w:rsidR="007E7496" w:rsidRDefault="007E7496" w:rsidP="007E7496">
                      <w:pPr>
                        <w:rPr>
                          <w:lang w:val="en-GB"/>
                        </w:rPr>
                      </w:pPr>
                    </w:p>
                    <w:p w14:paraId="2A501B78" w14:textId="77777777" w:rsidR="007E7496" w:rsidRDefault="007E7496" w:rsidP="007E7496">
                      <w:pPr>
                        <w:rPr>
                          <w:lang w:val="en-GB"/>
                        </w:rPr>
                      </w:pPr>
                    </w:p>
                    <w:p w14:paraId="0981167C" w14:textId="77777777" w:rsidR="007E7496" w:rsidRDefault="007E7496" w:rsidP="007E7496">
                      <w:pPr>
                        <w:rPr>
                          <w:lang w:val="en-GB"/>
                        </w:rPr>
                      </w:pPr>
                    </w:p>
                    <w:p w14:paraId="47E3130F" w14:textId="77777777" w:rsidR="007E7496" w:rsidRDefault="007E7496" w:rsidP="007E7496">
                      <w:pPr>
                        <w:rPr>
                          <w:lang w:val="en-GB"/>
                        </w:rPr>
                      </w:pPr>
                    </w:p>
                    <w:p w14:paraId="701C6E3E" w14:textId="77777777" w:rsidR="007E7496" w:rsidRDefault="007E7496" w:rsidP="007E7496">
                      <w:pPr>
                        <w:rPr>
                          <w:lang w:val="en-GB"/>
                        </w:rPr>
                      </w:pPr>
                    </w:p>
                    <w:p w14:paraId="552803F0" w14:textId="77777777" w:rsidR="007E7496" w:rsidRDefault="007E7496" w:rsidP="007E7496">
                      <w:pPr>
                        <w:rPr>
                          <w:lang w:val="en-GB"/>
                        </w:rPr>
                      </w:pPr>
                    </w:p>
                    <w:p w14:paraId="621D1BEC" w14:textId="77777777" w:rsidR="007E7496" w:rsidRDefault="007E7496" w:rsidP="007E7496">
                      <w:pPr>
                        <w:rPr>
                          <w:lang w:val="en-GB"/>
                        </w:rPr>
                      </w:pPr>
                    </w:p>
                    <w:p w14:paraId="53908DE9" w14:textId="77777777" w:rsidR="007E7496" w:rsidRDefault="007E7496" w:rsidP="007E7496">
                      <w:pPr>
                        <w:rPr>
                          <w:lang w:val="en-GB"/>
                        </w:rPr>
                      </w:pPr>
                    </w:p>
                    <w:p w14:paraId="1D14AE19" w14:textId="77777777" w:rsidR="007E7496" w:rsidRDefault="007E7496" w:rsidP="007E7496">
                      <w:pPr>
                        <w:rPr>
                          <w:lang w:val="en-GB"/>
                        </w:rPr>
                      </w:pPr>
                    </w:p>
                    <w:p w14:paraId="4D16437B" w14:textId="77777777" w:rsidR="007E7496" w:rsidRDefault="007E7496" w:rsidP="007E7496">
                      <w:pPr>
                        <w:rPr>
                          <w:lang w:val="en-GB"/>
                        </w:rPr>
                      </w:pPr>
                    </w:p>
                    <w:p w14:paraId="104A44E3" w14:textId="77777777" w:rsidR="007E7496" w:rsidRDefault="007E7496" w:rsidP="007E7496">
                      <w:pPr>
                        <w:rPr>
                          <w:lang w:val="en-GB"/>
                        </w:rPr>
                      </w:pPr>
                    </w:p>
                    <w:p w14:paraId="43166266" w14:textId="77777777" w:rsidR="007E7496" w:rsidRDefault="007E7496" w:rsidP="007E7496">
                      <w:pPr>
                        <w:rPr>
                          <w:lang w:val="en-GB"/>
                        </w:rPr>
                      </w:pPr>
                    </w:p>
                    <w:p w14:paraId="70EABFAC" w14:textId="77777777" w:rsidR="007E7496" w:rsidRDefault="007E7496" w:rsidP="007E7496">
                      <w:pPr>
                        <w:rPr>
                          <w:lang w:val="en-GB"/>
                        </w:rPr>
                      </w:pPr>
                    </w:p>
                    <w:p w14:paraId="31AF19CA" w14:textId="77777777" w:rsidR="007E7496" w:rsidRDefault="007E7496" w:rsidP="007E7496">
                      <w:pPr>
                        <w:rPr>
                          <w:lang w:val="en-GB"/>
                        </w:rPr>
                      </w:pPr>
                    </w:p>
                    <w:p w14:paraId="4DD950EF" w14:textId="77777777" w:rsidR="007E7496" w:rsidRDefault="007E7496" w:rsidP="007E7496">
                      <w:pPr>
                        <w:rPr>
                          <w:lang w:val="en-GB"/>
                        </w:rPr>
                      </w:pPr>
                    </w:p>
                    <w:p w14:paraId="733EAEC2" w14:textId="77777777" w:rsidR="007E7496" w:rsidRDefault="007E7496" w:rsidP="007E7496">
                      <w:pPr>
                        <w:rPr>
                          <w:lang w:val="en-GB"/>
                        </w:rPr>
                      </w:pPr>
                    </w:p>
                    <w:p w14:paraId="493BB5D3" w14:textId="77777777" w:rsidR="007E7496" w:rsidRDefault="007E7496" w:rsidP="007E7496">
                      <w:pPr>
                        <w:rPr>
                          <w:lang w:val="en-GB"/>
                        </w:rPr>
                      </w:pPr>
                    </w:p>
                    <w:p w14:paraId="344300D1" w14:textId="77777777" w:rsidR="007E7496" w:rsidRPr="007E7496" w:rsidRDefault="007E7496" w:rsidP="007E7496">
                      <w:pPr>
                        <w:rPr>
                          <w:lang w:val="en-GB"/>
                        </w:rPr>
                      </w:pPr>
                    </w:p>
                    <w:p w14:paraId="7F85392E" w14:textId="77777777" w:rsidR="004A73BF" w:rsidRPr="00901326" w:rsidRDefault="004A73BF" w:rsidP="004A73BF">
                      <w:pPr>
                        <w:pStyle w:val="My"/>
                        <w:jc w:val="right"/>
                        <w:rPr>
                          <w:rStyle w:val="sowc"/>
                          <w:color w:val="auto"/>
                          <w:lang w:val="en-US"/>
                        </w:rPr>
                      </w:pPr>
                    </w:p>
                    <w:p w14:paraId="630EAD5F" w14:textId="344694D4" w:rsidR="007D5AC1" w:rsidRDefault="001A17BC" w:rsidP="004F6FD5">
                      <w:pPr>
                        <w:pStyle w:val="My"/>
                        <w:jc w:val="both"/>
                        <w:rPr>
                          <w:rStyle w:val="sowc"/>
                        </w:rPr>
                      </w:pPr>
                      <w:r w:rsidRPr="00901326">
                        <w:rPr>
                          <w:rStyle w:val="sowc"/>
                        </w:rPr>
                        <w:t xml:space="preserve"> </w:t>
                      </w:r>
                    </w:p>
                    <w:p w14:paraId="49AEA8F1" w14:textId="77777777" w:rsidR="007E7496" w:rsidRDefault="007E7496" w:rsidP="004F6FD5">
                      <w:pPr>
                        <w:pStyle w:val="My"/>
                        <w:jc w:val="both"/>
                        <w:rPr>
                          <w:rStyle w:val="sowc"/>
                        </w:rPr>
                      </w:pPr>
                    </w:p>
                    <w:p w14:paraId="65BF053B" w14:textId="77777777" w:rsidR="007E7496" w:rsidRDefault="007E7496" w:rsidP="004F6FD5">
                      <w:pPr>
                        <w:pStyle w:val="My"/>
                        <w:jc w:val="both"/>
                        <w:rPr>
                          <w:rStyle w:val="sowc"/>
                        </w:rPr>
                      </w:pPr>
                    </w:p>
                    <w:p w14:paraId="5023DB01" w14:textId="77777777" w:rsidR="007E7496" w:rsidRDefault="007E7496" w:rsidP="004F6FD5">
                      <w:pPr>
                        <w:pStyle w:val="My"/>
                        <w:jc w:val="both"/>
                        <w:rPr>
                          <w:rStyle w:val="sowc"/>
                        </w:rPr>
                      </w:pPr>
                    </w:p>
                    <w:p w14:paraId="28417CF1" w14:textId="77777777" w:rsidR="007E7496" w:rsidRDefault="007E7496" w:rsidP="004F6FD5">
                      <w:pPr>
                        <w:pStyle w:val="My"/>
                        <w:jc w:val="both"/>
                        <w:rPr>
                          <w:rStyle w:val="sowc"/>
                        </w:rPr>
                      </w:pPr>
                    </w:p>
                    <w:p w14:paraId="35C2C4D1" w14:textId="77777777" w:rsidR="007E7496" w:rsidRDefault="007E7496" w:rsidP="004F6FD5">
                      <w:pPr>
                        <w:pStyle w:val="My"/>
                        <w:jc w:val="both"/>
                        <w:rPr>
                          <w:rStyle w:val="sowc"/>
                        </w:rPr>
                      </w:pPr>
                    </w:p>
                    <w:p w14:paraId="41D95AAC" w14:textId="77777777" w:rsidR="007E7496" w:rsidRDefault="007E7496" w:rsidP="004F6FD5">
                      <w:pPr>
                        <w:pStyle w:val="My"/>
                        <w:jc w:val="both"/>
                        <w:rPr>
                          <w:rStyle w:val="sowc"/>
                        </w:rPr>
                      </w:pPr>
                    </w:p>
                    <w:p w14:paraId="06373D9A" w14:textId="77777777" w:rsidR="007E7496" w:rsidRDefault="007E7496" w:rsidP="004F6FD5">
                      <w:pPr>
                        <w:pStyle w:val="My"/>
                        <w:jc w:val="both"/>
                        <w:rPr>
                          <w:rStyle w:val="sowc"/>
                        </w:rPr>
                      </w:pPr>
                    </w:p>
                    <w:p w14:paraId="740B2586" w14:textId="77777777" w:rsidR="007E7496" w:rsidRPr="00901326" w:rsidRDefault="007E7496" w:rsidP="004F6FD5">
                      <w:pPr>
                        <w:pStyle w:val="My"/>
                        <w:jc w:val="both"/>
                        <w:rPr>
                          <w:rStyle w:val="sowc"/>
                        </w:rPr>
                      </w:pPr>
                    </w:p>
                  </w:txbxContent>
                </v:textbox>
                <w10:wrap anchory="page"/>
              </v:shape>
            </w:pict>
          </mc:Fallback>
        </mc:AlternateContent>
      </w:r>
    </w:p>
    <w:p w14:paraId="6BC3E8F3" w14:textId="77777777" w:rsidR="004A73BF" w:rsidRPr="0086678C" w:rsidRDefault="004A73BF" w:rsidP="007D5AC1">
      <w:pPr>
        <w:rPr>
          <w:lang w:val="en-US"/>
        </w:rPr>
      </w:pPr>
    </w:p>
    <w:p w14:paraId="55CCB1BB" w14:textId="77777777" w:rsidR="004A73BF" w:rsidRPr="0086678C" w:rsidRDefault="004A73BF" w:rsidP="007D5AC1">
      <w:pPr>
        <w:rPr>
          <w:lang w:val="en-US"/>
        </w:rPr>
      </w:pPr>
    </w:p>
    <w:p w14:paraId="28CB2BBA" w14:textId="77777777" w:rsidR="004A73BF" w:rsidRPr="0086678C" w:rsidRDefault="004A73BF" w:rsidP="007D5AC1">
      <w:pPr>
        <w:rPr>
          <w:lang w:val="en-US"/>
        </w:rPr>
      </w:pPr>
    </w:p>
    <w:p w14:paraId="15593B6A" w14:textId="7F34E641" w:rsidR="004A73BF" w:rsidRPr="0086678C" w:rsidRDefault="004A73BF" w:rsidP="007D5AC1">
      <w:pPr>
        <w:rPr>
          <w:lang w:val="en-US"/>
        </w:rPr>
      </w:pPr>
    </w:p>
    <w:p w14:paraId="1B4917DE" w14:textId="1B14EB29" w:rsidR="004A73BF" w:rsidRPr="0086678C" w:rsidRDefault="004A73BF" w:rsidP="007D5AC1">
      <w:pPr>
        <w:rPr>
          <w:lang w:val="en-US"/>
        </w:rPr>
      </w:pPr>
    </w:p>
    <w:p w14:paraId="5E2568A1" w14:textId="77777777" w:rsidR="004A73BF" w:rsidRPr="0086678C" w:rsidRDefault="004A73BF" w:rsidP="007D5AC1">
      <w:pPr>
        <w:rPr>
          <w:lang w:val="en-US"/>
        </w:rPr>
      </w:pPr>
    </w:p>
    <w:p w14:paraId="5C2BBF2E" w14:textId="77777777" w:rsidR="004A73BF" w:rsidRPr="0086678C" w:rsidRDefault="004A73BF" w:rsidP="007D5AC1">
      <w:pPr>
        <w:rPr>
          <w:lang w:val="en-US"/>
        </w:rPr>
      </w:pPr>
    </w:p>
    <w:p w14:paraId="1552279F" w14:textId="77777777" w:rsidR="004A73BF" w:rsidRPr="0086678C" w:rsidRDefault="004A73BF" w:rsidP="007D5AC1">
      <w:pPr>
        <w:rPr>
          <w:lang w:val="en-US"/>
        </w:rPr>
      </w:pPr>
    </w:p>
    <w:p w14:paraId="0BC6C56C" w14:textId="77777777" w:rsidR="004A73BF" w:rsidRPr="0086678C" w:rsidRDefault="00F0441F" w:rsidP="00F0441F">
      <w:pPr>
        <w:tabs>
          <w:tab w:val="left" w:pos="3153"/>
        </w:tabs>
        <w:rPr>
          <w:lang w:val="en-US"/>
        </w:rPr>
      </w:pPr>
      <w:r w:rsidRPr="0086678C">
        <w:rPr>
          <w:lang w:val="en-US"/>
        </w:rPr>
        <w:tab/>
      </w:r>
    </w:p>
    <w:p w14:paraId="63907EB9" w14:textId="77777777" w:rsidR="004A73BF" w:rsidRPr="0086678C" w:rsidRDefault="004A73BF" w:rsidP="007D5AC1">
      <w:pPr>
        <w:rPr>
          <w:lang w:val="en-US"/>
        </w:rPr>
      </w:pPr>
    </w:p>
    <w:p w14:paraId="395A6BC7" w14:textId="77777777" w:rsidR="004A73BF" w:rsidRPr="0086678C" w:rsidRDefault="004A73BF" w:rsidP="007D5AC1">
      <w:pPr>
        <w:rPr>
          <w:lang w:val="en-US"/>
        </w:rPr>
      </w:pPr>
    </w:p>
    <w:p w14:paraId="5CE592B3" w14:textId="77777777" w:rsidR="004A73BF" w:rsidRPr="0086678C" w:rsidRDefault="004A73BF" w:rsidP="007D5AC1">
      <w:pPr>
        <w:rPr>
          <w:lang w:val="en-US"/>
        </w:rPr>
      </w:pPr>
    </w:p>
    <w:p w14:paraId="6E39BBF6" w14:textId="77777777" w:rsidR="004A73BF" w:rsidRPr="0086678C" w:rsidRDefault="004A73BF" w:rsidP="007D5AC1">
      <w:pPr>
        <w:rPr>
          <w:lang w:val="en-US"/>
        </w:rPr>
      </w:pPr>
    </w:p>
    <w:p w14:paraId="37ECAB87" w14:textId="77777777" w:rsidR="004A73BF" w:rsidRPr="0086678C" w:rsidRDefault="004A73BF" w:rsidP="007D5AC1">
      <w:pPr>
        <w:rPr>
          <w:lang w:val="en-US"/>
        </w:rPr>
      </w:pPr>
    </w:p>
    <w:p w14:paraId="0D7D27E6" w14:textId="77777777" w:rsidR="004A73BF" w:rsidRPr="0086678C" w:rsidRDefault="004A73BF" w:rsidP="007D5AC1">
      <w:pPr>
        <w:rPr>
          <w:lang w:val="en-US"/>
        </w:rPr>
      </w:pPr>
    </w:p>
    <w:p w14:paraId="15704B78" w14:textId="77777777" w:rsidR="004A73BF" w:rsidRPr="0086678C" w:rsidRDefault="004A73BF" w:rsidP="007D5AC1">
      <w:pPr>
        <w:rPr>
          <w:lang w:val="en-US"/>
        </w:rPr>
      </w:pPr>
    </w:p>
    <w:p w14:paraId="100BF4D1" w14:textId="77777777" w:rsidR="004A73BF" w:rsidRPr="0086678C" w:rsidRDefault="004A73BF" w:rsidP="007D5AC1">
      <w:pPr>
        <w:rPr>
          <w:lang w:val="en-US"/>
        </w:rPr>
      </w:pPr>
    </w:p>
    <w:p w14:paraId="35BBAE93" w14:textId="77777777" w:rsidR="004A73BF" w:rsidRPr="0086678C" w:rsidRDefault="004A73BF" w:rsidP="004A73BF">
      <w:pPr>
        <w:pStyle w:val="My"/>
        <w:jc w:val="right"/>
        <w:rPr>
          <w:rStyle w:val="sowc"/>
          <w:lang w:val="en-US"/>
        </w:rPr>
      </w:pPr>
    </w:p>
    <w:p w14:paraId="7C24FD2A" w14:textId="77777777" w:rsidR="004A73BF" w:rsidRPr="0086678C" w:rsidRDefault="004A73BF" w:rsidP="007D5AC1">
      <w:pPr>
        <w:rPr>
          <w:lang w:val="en-US"/>
        </w:rPr>
      </w:pPr>
    </w:p>
    <w:p w14:paraId="32112434" w14:textId="77777777" w:rsidR="004A73BF" w:rsidRPr="0086678C" w:rsidRDefault="004A73BF" w:rsidP="007D5AC1">
      <w:pPr>
        <w:rPr>
          <w:lang w:val="en-US"/>
        </w:rPr>
      </w:pPr>
    </w:p>
    <w:p w14:paraId="56A6A0C0" w14:textId="77777777" w:rsidR="004A73BF" w:rsidRPr="0086678C" w:rsidRDefault="004A73BF" w:rsidP="007D5AC1">
      <w:pPr>
        <w:rPr>
          <w:lang w:val="en-US"/>
        </w:rPr>
      </w:pPr>
    </w:p>
    <w:p w14:paraId="5171D8FD" w14:textId="77777777" w:rsidR="004A73BF" w:rsidRPr="0086678C" w:rsidRDefault="004A73BF" w:rsidP="007D5AC1">
      <w:pPr>
        <w:rPr>
          <w:lang w:val="en-US"/>
        </w:rPr>
      </w:pPr>
    </w:p>
    <w:p w14:paraId="179E49B0" w14:textId="77777777" w:rsidR="004A73BF" w:rsidRPr="0086678C" w:rsidRDefault="004A73BF" w:rsidP="007D5AC1">
      <w:pPr>
        <w:rPr>
          <w:lang w:val="en-US"/>
        </w:rPr>
      </w:pPr>
    </w:p>
    <w:p w14:paraId="2E7DAE5E" w14:textId="77777777" w:rsidR="004A73BF" w:rsidRPr="0086678C" w:rsidRDefault="004A73BF" w:rsidP="007D5AC1">
      <w:pPr>
        <w:rPr>
          <w:lang w:val="en-US"/>
        </w:rPr>
      </w:pPr>
    </w:p>
    <w:p w14:paraId="2697264A" w14:textId="77777777" w:rsidR="004A73BF" w:rsidRPr="0086678C" w:rsidRDefault="004A73BF" w:rsidP="007D5AC1">
      <w:pPr>
        <w:rPr>
          <w:lang w:val="en-US"/>
        </w:rPr>
      </w:pPr>
    </w:p>
    <w:p w14:paraId="0FA4AC11" w14:textId="77777777" w:rsidR="004A73BF" w:rsidRPr="0086678C" w:rsidRDefault="004A73BF" w:rsidP="007D5AC1">
      <w:pPr>
        <w:rPr>
          <w:lang w:val="en-US"/>
        </w:rPr>
      </w:pPr>
    </w:p>
    <w:p w14:paraId="3B69D115" w14:textId="77777777" w:rsidR="004A73BF" w:rsidRPr="0086678C" w:rsidRDefault="004A73BF" w:rsidP="007D5AC1">
      <w:pPr>
        <w:rPr>
          <w:lang w:val="en-US"/>
        </w:rPr>
      </w:pPr>
    </w:p>
    <w:p w14:paraId="6586E25A" w14:textId="77777777" w:rsidR="004A73BF" w:rsidRPr="0086678C" w:rsidRDefault="004A73BF" w:rsidP="007D5AC1">
      <w:pPr>
        <w:rPr>
          <w:lang w:val="en-US"/>
        </w:rPr>
      </w:pPr>
    </w:p>
    <w:p w14:paraId="02A67ABB" w14:textId="77777777" w:rsidR="004A73BF" w:rsidRPr="0086678C" w:rsidRDefault="004A73BF" w:rsidP="007D5AC1">
      <w:pPr>
        <w:rPr>
          <w:lang w:val="en-US"/>
        </w:rPr>
      </w:pPr>
    </w:p>
    <w:p w14:paraId="47BEF7DA" w14:textId="77777777" w:rsidR="004A73BF" w:rsidRPr="0086678C" w:rsidRDefault="004A73BF" w:rsidP="007D5AC1">
      <w:pPr>
        <w:rPr>
          <w:lang w:val="en-US"/>
        </w:rPr>
      </w:pPr>
    </w:p>
    <w:p w14:paraId="04374E94" w14:textId="77777777" w:rsidR="004A73BF" w:rsidRPr="0086678C" w:rsidRDefault="004A73BF" w:rsidP="007D5AC1">
      <w:pPr>
        <w:rPr>
          <w:lang w:val="en-US"/>
        </w:rPr>
      </w:pPr>
    </w:p>
    <w:p w14:paraId="58CE28DB" w14:textId="77777777" w:rsidR="004A73BF" w:rsidRPr="0086678C" w:rsidRDefault="004A73BF" w:rsidP="007D5AC1">
      <w:pPr>
        <w:rPr>
          <w:lang w:val="en-US"/>
        </w:rPr>
      </w:pPr>
    </w:p>
    <w:p w14:paraId="78023006" w14:textId="77777777" w:rsidR="004A73BF" w:rsidRPr="0086678C" w:rsidRDefault="004A73BF" w:rsidP="007D5AC1">
      <w:pPr>
        <w:rPr>
          <w:lang w:val="en-US"/>
        </w:rPr>
      </w:pPr>
    </w:p>
    <w:p w14:paraId="06F9478D" w14:textId="77777777" w:rsidR="004A73BF" w:rsidRPr="0086678C" w:rsidRDefault="004A73BF" w:rsidP="007D5AC1">
      <w:pPr>
        <w:rPr>
          <w:lang w:val="en-US"/>
        </w:rPr>
      </w:pPr>
    </w:p>
    <w:p w14:paraId="243A98F5" w14:textId="77777777" w:rsidR="004A73BF" w:rsidRPr="0086678C" w:rsidRDefault="004A73BF" w:rsidP="007D5AC1">
      <w:pPr>
        <w:rPr>
          <w:lang w:val="en-US"/>
        </w:rPr>
      </w:pPr>
    </w:p>
    <w:p w14:paraId="770AB356" w14:textId="77777777" w:rsidR="004A73BF" w:rsidRPr="0086678C" w:rsidRDefault="004A73BF" w:rsidP="007D5AC1">
      <w:pPr>
        <w:rPr>
          <w:lang w:val="en-US"/>
        </w:rPr>
      </w:pPr>
    </w:p>
    <w:p w14:paraId="708EDD41" w14:textId="77777777" w:rsidR="004A73BF" w:rsidRPr="0086678C" w:rsidRDefault="004A73BF" w:rsidP="007D5AC1">
      <w:pPr>
        <w:rPr>
          <w:lang w:val="en-US"/>
        </w:rPr>
      </w:pPr>
    </w:p>
    <w:p w14:paraId="33CAFFEC" w14:textId="77777777" w:rsidR="004A73BF" w:rsidRPr="0086678C" w:rsidRDefault="004A73BF" w:rsidP="007D5AC1">
      <w:pPr>
        <w:rPr>
          <w:lang w:val="en-US"/>
        </w:rPr>
      </w:pPr>
    </w:p>
    <w:p w14:paraId="0DC8DD93" w14:textId="5F6AFBE0" w:rsidR="004A73BF" w:rsidRPr="0086678C" w:rsidRDefault="007E7496" w:rsidP="007E7496">
      <w:pPr>
        <w:tabs>
          <w:tab w:val="left" w:pos="8490"/>
        </w:tabs>
        <w:rPr>
          <w:lang w:val="en-US"/>
        </w:rPr>
      </w:pPr>
      <w:r>
        <w:rPr>
          <w:lang w:val="en-US"/>
        </w:rPr>
        <w:tab/>
      </w:r>
    </w:p>
    <w:p w14:paraId="6DE905E6" w14:textId="7E0D0870" w:rsidR="004A73BF" w:rsidRPr="0086678C" w:rsidRDefault="004A73BF" w:rsidP="007D5AC1">
      <w:pPr>
        <w:rPr>
          <w:lang w:val="en-US"/>
        </w:rPr>
      </w:pPr>
    </w:p>
    <w:p w14:paraId="1F943CEC" w14:textId="77777777" w:rsidR="004A73BF" w:rsidRPr="0086678C" w:rsidRDefault="004A73BF" w:rsidP="007D5AC1">
      <w:pPr>
        <w:rPr>
          <w:lang w:val="en-US"/>
        </w:rPr>
      </w:pPr>
    </w:p>
    <w:p w14:paraId="14F1E0A9" w14:textId="77777777" w:rsidR="004A73BF" w:rsidRPr="0086678C" w:rsidRDefault="004A73BF" w:rsidP="007D5AC1">
      <w:pPr>
        <w:rPr>
          <w:lang w:val="en-US"/>
        </w:rPr>
      </w:pPr>
    </w:p>
    <w:p w14:paraId="1E446C58" w14:textId="77777777" w:rsidR="004A73BF" w:rsidRPr="0086678C" w:rsidRDefault="004A73BF" w:rsidP="007D5AC1">
      <w:pPr>
        <w:rPr>
          <w:lang w:val="en-US"/>
        </w:rPr>
      </w:pPr>
    </w:p>
    <w:p w14:paraId="41FD213E" w14:textId="77777777" w:rsidR="004A73BF" w:rsidRPr="0086678C" w:rsidRDefault="004A73BF" w:rsidP="007D5AC1">
      <w:pPr>
        <w:rPr>
          <w:lang w:val="en-US"/>
        </w:rPr>
      </w:pPr>
    </w:p>
    <w:p w14:paraId="26F126FC" w14:textId="77777777" w:rsidR="004A73BF" w:rsidRPr="0086678C" w:rsidRDefault="004A73BF" w:rsidP="007D5AC1">
      <w:pPr>
        <w:rPr>
          <w:lang w:val="en-US"/>
        </w:rPr>
      </w:pPr>
    </w:p>
    <w:p w14:paraId="0C7154C3" w14:textId="77777777" w:rsidR="004A73BF" w:rsidRPr="0086678C" w:rsidRDefault="004A73BF" w:rsidP="007D5AC1">
      <w:pPr>
        <w:rPr>
          <w:lang w:val="en-US"/>
        </w:rPr>
      </w:pPr>
    </w:p>
    <w:p w14:paraId="72CD6DB1" w14:textId="77777777" w:rsidR="004A73BF" w:rsidRPr="0086678C" w:rsidRDefault="004A73BF" w:rsidP="007D5AC1">
      <w:pPr>
        <w:rPr>
          <w:lang w:val="en-US"/>
        </w:rPr>
      </w:pPr>
    </w:p>
    <w:p w14:paraId="4DF609A0" w14:textId="07D594DD" w:rsidR="004A73BF" w:rsidRPr="0086678C" w:rsidRDefault="00692C99" w:rsidP="007D5AC1">
      <w:pPr>
        <w:rPr>
          <w:lang w:val="en-US"/>
        </w:rPr>
      </w:pPr>
      <w:r>
        <w:rPr>
          <w:noProof/>
          <w:lang w:val="en-US" w:eastAsia="en-US"/>
        </w:rPr>
        <mc:AlternateContent>
          <mc:Choice Requires="wps">
            <w:drawing>
              <wp:anchor distT="36576" distB="36576" distL="36576" distR="36576" simplePos="0" relativeHeight="251655168" behindDoc="0" locked="0" layoutInCell="1" allowOverlap="1" wp14:anchorId="192FCE27" wp14:editId="4D0D35EA">
                <wp:simplePos x="0" y="0"/>
                <wp:positionH relativeFrom="column">
                  <wp:posOffset>457200</wp:posOffset>
                </wp:positionH>
                <wp:positionV relativeFrom="page">
                  <wp:posOffset>1371600</wp:posOffset>
                </wp:positionV>
                <wp:extent cx="4343400" cy="3886200"/>
                <wp:effectExtent l="0" t="0" r="0" b="9525"/>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886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D27A455" w14:textId="2929D71C" w:rsidR="00BE34C5" w:rsidRDefault="00BE34C5" w:rsidP="009C4E8B">
                            <w:pPr>
                              <w:pStyle w:val="Style1"/>
                            </w:pPr>
                          </w:p>
                          <w:p w14:paraId="4EE5AE47" w14:textId="70131F53" w:rsidR="009C4E8B" w:rsidRPr="00C83038" w:rsidRDefault="009C4E8B" w:rsidP="00C83038">
                            <w:pPr>
                              <w:pStyle w:val="Title"/>
                              <w:rPr>
                                <w:rFonts w:ascii="Times New Roman" w:hAnsi="Times New Roman" w:cs="Times New Roman"/>
                              </w:rPr>
                            </w:pPr>
                            <w:r w:rsidRPr="00C83038">
                              <w:rPr>
                                <w:rFonts w:ascii="Times New Roman" w:hAnsi="Times New Roman" w:cs="Times New Roman"/>
                              </w:rPr>
                              <w:t>Virtual Cinematic Premieres with VR, Offline Downloads, and Data-Driven Insights</w:t>
                            </w:r>
                          </w:p>
                          <w:p w14:paraId="4F6AFA60" w14:textId="77777777" w:rsidR="00BE34C5" w:rsidRPr="00C83038" w:rsidRDefault="00BE34C5" w:rsidP="00C83038">
                            <w:pPr>
                              <w:pStyle w:val="Title"/>
                              <w:rPr>
                                <w:rStyle w:val="sowc"/>
                                <w:rFonts w:ascii="Times New Roman" w:hAnsi="Times New Roman" w:cs="Times New Roman"/>
                                <w:b/>
                                <w:color w:val="993366"/>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FCE27" id="Text Box 21" o:spid="_x0000_s1027" type="#_x0000_t202" style="position:absolute;margin-left:36pt;margin-top:108pt;width:342pt;height:306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" filled="f" fillcolor="#fffffe" stroked="f" strokecolor="#212120" insetpen="t">
                <v:textbox inset="2.88pt,2.88pt,2.88pt,2.88pt">
                  <w:txbxContent>
                    <w:p w14:paraId="2D27A455" w14:textId="2929D71C" w:rsidR="00BE34C5" w:rsidRDefault="00BE34C5" w:rsidP="009C4E8B">
                      <w:pPr>
                        <w:pStyle w:val="Style1"/>
                      </w:pPr>
                    </w:p>
                    <w:p w14:paraId="4EE5AE47" w14:textId="70131F53" w:rsidR="009C4E8B" w:rsidRPr="00C83038" w:rsidRDefault="009C4E8B" w:rsidP="00C83038">
                      <w:pPr>
                        <w:pStyle w:val="Title"/>
                        <w:rPr>
                          <w:rFonts w:ascii="Times New Roman" w:hAnsi="Times New Roman" w:cs="Times New Roman"/>
                        </w:rPr>
                      </w:pPr>
                      <w:r w:rsidRPr="00C83038">
                        <w:rPr>
                          <w:rFonts w:ascii="Times New Roman" w:hAnsi="Times New Roman" w:cs="Times New Roman"/>
                        </w:rPr>
                        <w:t>Virtual Cinematic Premieres with VR, Offline Downloads, and Data-Driven Insights</w:t>
                      </w:r>
                    </w:p>
                    <w:p w14:paraId="4F6AFA60" w14:textId="77777777" w:rsidR="00BE34C5" w:rsidRPr="00C83038" w:rsidRDefault="00BE34C5" w:rsidP="00C83038">
                      <w:pPr>
                        <w:pStyle w:val="Title"/>
                        <w:rPr>
                          <w:rStyle w:val="sowc"/>
                          <w:rFonts w:ascii="Times New Roman" w:hAnsi="Times New Roman" w:cs="Times New Roman"/>
                          <w:b/>
                          <w:color w:val="993366"/>
                          <w:lang w:val="en-US"/>
                        </w:rPr>
                      </w:pPr>
                    </w:p>
                  </w:txbxContent>
                </v:textbox>
                <w10:wrap anchory="page"/>
              </v:shape>
            </w:pict>
          </mc:Fallback>
        </mc:AlternateContent>
      </w:r>
    </w:p>
    <w:p w14:paraId="72DC0F5F" w14:textId="77777777" w:rsidR="004A73BF" w:rsidRPr="0086678C" w:rsidRDefault="004A73BF" w:rsidP="007D5AC1">
      <w:pPr>
        <w:rPr>
          <w:lang w:val="en-US"/>
        </w:rPr>
      </w:pPr>
    </w:p>
    <w:p w14:paraId="7F469DF4" w14:textId="6AE900EE" w:rsidR="004A73BF" w:rsidRPr="0086678C" w:rsidRDefault="004A73BF" w:rsidP="007D5AC1">
      <w:pPr>
        <w:rPr>
          <w:lang w:val="en-US"/>
        </w:rPr>
      </w:pPr>
    </w:p>
    <w:p w14:paraId="53268FF4" w14:textId="77777777" w:rsidR="004A73BF" w:rsidRPr="0086678C" w:rsidRDefault="004A73BF" w:rsidP="007D5AC1">
      <w:pPr>
        <w:rPr>
          <w:lang w:val="en-US"/>
        </w:rPr>
      </w:pPr>
    </w:p>
    <w:p w14:paraId="096D564A" w14:textId="77777777" w:rsidR="004A73BF" w:rsidRPr="0086678C" w:rsidRDefault="004A73BF" w:rsidP="007D5AC1">
      <w:pPr>
        <w:rPr>
          <w:lang w:val="en-US"/>
        </w:rPr>
      </w:pPr>
    </w:p>
    <w:p w14:paraId="429415C5" w14:textId="77777777" w:rsidR="00F0441F" w:rsidRPr="0086678C" w:rsidRDefault="00F0441F" w:rsidP="007D5AC1">
      <w:pPr>
        <w:rPr>
          <w:lang w:val="en-US"/>
        </w:rPr>
      </w:pPr>
    </w:p>
    <w:p w14:paraId="46140BF2" w14:textId="77777777" w:rsidR="00F0441F" w:rsidRPr="0086678C" w:rsidRDefault="00F0441F" w:rsidP="007D5AC1">
      <w:pPr>
        <w:rPr>
          <w:lang w:val="en-US"/>
        </w:rPr>
      </w:pPr>
    </w:p>
    <w:p w14:paraId="0A1B138A" w14:textId="77777777" w:rsidR="00F0441F" w:rsidRPr="0086678C" w:rsidRDefault="00F0441F" w:rsidP="007D5AC1">
      <w:pPr>
        <w:rPr>
          <w:lang w:val="en-US"/>
        </w:rPr>
      </w:pPr>
    </w:p>
    <w:p w14:paraId="4BC959B1" w14:textId="77777777" w:rsidR="00F0441F" w:rsidRPr="0086678C" w:rsidRDefault="00F0441F" w:rsidP="007D5AC1">
      <w:pPr>
        <w:rPr>
          <w:lang w:val="en-US"/>
        </w:rPr>
      </w:pPr>
    </w:p>
    <w:p w14:paraId="0682BCDC" w14:textId="77777777" w:rsidR="00F0441F" w:rsidRPr="0086678C" w:rsidRDefault="00F0441F" w:rsidP="007D5AC1">
      <w:pPr>
        <w:rPr>
          <w:lang w:val="en-US"/>
        </w:rPr>
      </w:pPr>
    </w:p>
    <w:p w14:paraId="60940A6E" w14:textId="77777777" w:rsidR="00F0441F" w:rsidRPr="0086678C" w:rsidRDefault="00F0441F" w:rsidP="007D5AC1">
      <w:pPr>
        <w:rPr>
          <w:lang w:val="en-US"/>
        </w:rPr>
      </w:pPr>
    </w:p>
    <w:p w14:paraId="2A60F4E1" w14:textId="46046D96" w:rsidR="00F0441F" w:rsidRPr="0086678C" w:rsidRDefault="00F0441F" w:rsidP="007D5AC1">
      <w:pPr>
        <w:rPr>
          <w:lang w:val="en-US"/>
        </w:rPr>
      </w:pPr>
    </w:p>
    <w:p w14:paraId="649F2A30" w14:textId="7FACF46C" w:rsidR="00664743" w:rsidRPr="009C4D5A" w:rsidRDefault="009C4D5A" w:rsidP="009C4D5A">
      <w:pPr>
        <w:pStyle w:val="Subtitle"/>
        <w:rPr>
          <w:rFonts w:ascii="Times New Roman" w:hAnsi="Times New Roman" w:cs="Times New Roman"/>
          <w:sz w:val="36"/>
          <w:szCs w:val="36"/>
          <w:lang w:val="en-US"/>
        </w:rPr>
      </w:pPr>
      <w:r>
        <w:rPr>
          <w:rFonts w:ascii="Times New Roman" w:hAnsi="Times New Roman" w:cs="Times New Roman"/>
          <w:sz w:val="36"/>
          <w:szCs w:val="36"/>
          <w:lang w:val="en-US"/>
        </w:rPr>
        <w:t>ABSTRACT:</w:t>
      </w:r>
    </w:p>
    <w:p w14:paraId="59D4FC14" w14:textId="49D136A3" w:rsidR="00C83038" w:rsidRPr="009C4D5A" w:rsidRDefault="00C83038" w:rsidP="009C4D5A">
      <w:pPr>
        <w:rPr>
          <w:rStyle w:val="Strong"/>
          <w:b w:val="0"/>
          <w:bCs w:val="0"/>
          <w:lang w:val="en-US"/>
        </w:rPr>
      </w:pPr>
      <w:r>
        <w:rPr>
          <w:noProof/>
          <w:lang w:val="en-US" w:eastAsia="en-US"/>
        </w:rPr>
        <mc:AlternateContent>
          <mc:Choice Requires="wps">
            <w:drawing>
              <wp:anchor distT="36576" distB="36576" distL="36576" distR="36576" simplePos="0" relativeHeight="251601408" behindDoc="0" locked="0" layoutInCell="1" allowOverlap="1" wp14:anchorId="753407D6" wp14:editId="44257541">
                <wp:simplePos x="0" y="0"/>
                <wp:positionH relativeFrom="column">
                  <wp:posOffset>5514975</wp:posOffset>
                </wp:positionH>
                <wp:positionV relativeFrom="page">
                  <wp:posOffset>3895725</wp:posOffset>
                </wp:positionV>
                <wp:extent cx="1828800" cy="6057900"/>
                <wp:effectExtent l="0" t="0" r="0" b="9525"/>
                <wp:wrapNone/>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057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F0DDBF2" w14:textId="46636087" w:rsidR="007D5AC1" w:rsidRDefault="00C83038" w:rsidP="00B30918">
                            <w:pPr>
                              <w:pStyle w:val="My"/>
                              <w:jc w:val="both"/>
                              <w:rPr>
                                <w:rStyle w:val="sowc"/>
                                <w:lang w:val="en-GB"/>
                              </w:rPr>
                            </w:pPr>
                            <w:r>
                              <w:rPr>
                                <w:rStyle w:val="sowc"/>
                                <w:lang w:val="en-GB"/>
                              </w:rPr>
                              <w:t>DESCRIPTION:</w:t>
                            </w:r>
                          </w:p>
                          <w:p w14:paraId="1ED82D62" w14:textId="6329F3BB" w:rsidR="00C83038" w:rsidRPr="00C83038" w:rsidRDefault="00C83038" w:rsidP="00B30918">
                            <w:pPr>
                              <w:pStyle w:val="My"/>
                              <w:jc w:val="both"/>
                              <w:rPr>
                                <w:rStyle w:val="sowc"/>
                                <w:lang w:val="en-GB"/>
                              </w:rPr>
                            </w:pPr>
                            <w:r w:rsidRPr="00C83038">
                              <w:rPr>
                                <w:rStyle w:val="sowc"/>
                                <w:lang w:val="en-GB"/>
                              </w:rPr>
                              <w:t>This innovative feature combines elements of virtual reality (VR), offline downloading, data analytics, and content partnerships to offer a unique and immersive experience for users</w:t>
                            </w:r>
                            <w:r>
                              <w:rPr>
                                <w:rStyle w:val="sowc"/>
                                <w:lang w:val="en-GB"/>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407D6" id="Text Box 27" o:spid="_x0000_s1028" type="#_x0000_t202" style="position:absolute;margin-left:434.25pt;margin-top:306.75pt;width:2in;height:477pt;z-index:251601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" filled="f" fillcolor="#fffffe" stroked="f" strokecolor="#212120" insetpen="t">
                <v:textbox inset="2.88pt,2.88pt,2.88pt,2.88pt">
                  <w:txbxContent>
                    <w:p w14:paraId="7F0DDBF2" w14:textId="46636087" w:rsidR="007D5AC1" w:rsidRDefault="00C83038" w:rsidP="00B30918">
                      <w:pPr>
                        <w:pStyle w:val="My"/>
                        <w:jc w:val="both"/>
                        <w:rPr>
                          <w:rStyle w:val="sowc"/>
                          <w:lang w:val="en-GB"/>
                        </w:rPr>
                      </w:pPr>
                      <w:r>
                        <w:rPr>
                          <w:rStyle w:val="sowc"/>
                          <w:lang w:val="en-GB"/>
                        </w:rPr>
                        <w:t>DESCRIPTION:</w:t>
                      </w:r>
                    </w:p>
                    <w:p w14:paraId="1ED82D62" w14:textId="6329F3BB" w:rsidR="00C83038" w:rsidRPr="00C83038" w:rsidRDefault="00C83038" w:rsidP="00B30918">
                      <w:pPr>
                        <w:pStyle w:val="My"/>
                        <w:jc w:val="both"/>
                        <w:rPr>
                          <w:rStyle w:val="sowc"/>
                          <w:lang w:val="en-GB"/>
                        </w:rPr>
                      </w:pPr>
                      <w:r w:rsidRPr="00C83038">
                        <w:rPr>
                          <w:rStyle w:val="sowc"/>
                          <w:lang w:val="en-GB"/>
                        </w:rPr>
                        <w:t>This innovative feature combines elements of virtual reality (VR), offline downloading, data analytics, and content partnerships to offer a unique and immersive experience for users</w:t>
                      </w:r>
                      <w:r>
                        <w:rPr>
                          <w:rStyle w:val="sowc"/>
                          <w:lang w:val="en-GB"/>
                        </w:rPr>
                        <w:t>.</w:t>
                      </w:r>
                    </w:p>
                  </w:txbxContent>
                </v:textbox>
                <w10:wrap anchory="page"/>
              </v:shape>
            </w:pict>
          </mc:Fallback>
        </mc:AlternateContent>
      </w:r>
      <w:r>
        <w:rPr>
          <w:lang w:val="en-US"/>
        </w:rPr>
        <w:t xml:space="preserve"> </w:t>
      </w:r>
      <w:r w:rsidRPr="00C83038">
        <w:rPr>
          <w:sz w:val="36"/>
          <w:szCs w:val="36"/>
          <w:lang w:val="en-US"/>
        </w:rPr>
        <w:t>Experience the future of movie premieres with immersive VR events, where you can interact with cast and crew. Download these events for offline viewing. Data insights enhance user engagement, making our virtual cinema platform a unique and inclusive entertainment destination.</w:t>
      </w:r>
      <w:r w:rsidRPr="00C83038">
        <w:rPr>
          <w:rStyle w:val="Strong"/>
          <w:b w:val="0"/>
          <w:bCs w:val="0"/>
          <w:sz w:val="20"/>
          <w:szCs w:val="20"/>
          <w:lang w:val="en-GB"/>
        </w:rPr>
        <w:br/>
      </w:r>
    </w:p>
    <w:p w14:paraId="0C990F95" w14:textId="77777777" w:rsidR="00664743" w:rsidRPr="00C83038" w:rsidRDefault="00664743" w:rsidP="007D5AC1">
      <w:pPr>
        <w:rPr>
          <w:sz w:val="20"/>
          <w:szCs w:val="20"/>
          <w:lang w:val="en-US"/>
        </w:rPr>
      </w:pPr>
    </w:p>
    <w:p w14:paraId="66F78DA2" w14:textId="77777777" w:rsidR="00664743" w:rsidRPr="0086678C" w:rsidRDefault="00664743" w:rsidP="007D5AC1">
      <w:pPr>
        <w:rPr>
          <w:lang w:val="en-US"/>
        </w:rPr>
      </w:pPr>
    </w:p>
    <w:p w14:paraId="42017D22" w14:textId="77777777" w:rsidR="00664743" w:rsidRPr="0086678C" w:rsidRDefault="00664743" w:rsidP="007D5AC1">
      <w:pPr>
        <w:rPr>
          <w:lang w:val="en-US"/>
        </w:rPr>
      </w:pPr>
    </w:p>
    <w:p w14:paraId="4E2A4FCD" w14:textId="77777777" w:rsidR="00664743" w:rsidRPr="0086678C" w:rsidRDefault="00664743" w:rsidP="007D5AC1">
      <w:pPr>
        <w:rPr>
          <w:lang w:val="en-US"/>
        </w:rPr>
      </w:pPr>
    </w:p>
    <w:p w14:paraId="48444C21" w14:textId="77777777" w:rsidR="00664743" w:rsidRPr="0086678C" w:rsidRDefault="00664743" w:rsidP="007D5AC1">
      <w:pPr>
        <w:rPr>
          <w:lang w:val="en-US"/>
        </w:rPr>
      </w:pPr>
    </w:p>
    <w:p w14:paraId="7F2973F6" w14:textId="77777777" w:rsidR="00664743" w:rsidRPr="0086678C" w:rsidRDefault="00664743" w:rsidP="007D5AC1">
      <w:pPr>
        <w:rPr>
          <w:lang w:val="en-US"/>
        </w:rPr>
      </w:pPr>
    </w:p>
    <w:p w14:paraId="7452ACBC" w14:textId="77777777" w:rsidR="00664743" w:rsidRPr="0086678C" w:rsidRDefault="00664743" w:rsidP="007D5AC1">
      <w:pPr>
        <w:rPr>
          <w:lang w:val="en-US"/>
        </w:rPr>
      </w:pPr>
    </w:p>
    <w:p w14:paraId="22B9989E" w14:textId="77777777" w:rsidR="00664743" w:rsidRPr="0086678C" w:rsidRDefault="00664743" w:rsidP="007D5AC1">
      <w:pPr>
        <w:rPr>
          <w:lang w:val="en-US"/>
        </w:rPr>
      </w:pPr>
    </w:p>
    <w:p w14:paraId="4520A3AA" w14:textId="77777777" w:rsidR="00664743" w:rsidRPr="0086678C" w:rsidRDefault="00664743" w:rsidP="007D5AC1">
      <w:pPr>
        <w:rPr>
          <w:lang w:val="en-US"/>
        </w:rPr>
      </w:pPr>
    </w:p>
    <w:p w14:paraId="1033886D" w14:textId="77777777" w:rsidR="00664743" w:rsidRPr="0086678C" w:rsidRDefault="00664743" w:rsidP="007D5AC1">
      <w:pPr>
        <w:rPr>
          <w:lang w:val="en-US"/>
        </w:rPr>
      </w:pPr>
    </w:p>
    <w:p w14:paraId="24058502" w14:textId="77777777" w:rsidR="00664743" w:rsidRPr="0086678C" w:rsidRDefault="002D2E2F" w:rsidP="002D2E2F">
      <w:pPr>
        <w:tabs>
          <w:tab w:val="left" w:pos="9012"/>
        </w:tabs>
        <w:rPr>
          <w:lang w:val="en-US"/>
        </w:rPr>
      </w:pPr>
      <w:r w:rsidRPr="0086678C">
        <w:rPr>
          <w:lang w:val="en-US"/>
        </w:rPr>
        <w:tab/>
      </w:r>
    </w:p>
    <w:p w14:paraId="02CC552D" w14:textId="77777777" w:rsidR="00664743" w:rsidRPr="0086678C" w:rsidRDefault="00692C99" w:rsidP="007D5AC1">
      <w:pPr>
        <w:rPr>
          <w:lang w:val="en-US"/>
        </w:rPr>
      </w:pPr>
      <w:r>
        <w:rPr>
          <w:noProof/>
          <w:lang w:val="en-US" w:eastAsia="en-US"/>
        </w:rPr>
        <w:drawing>
          <wp:anchor distT="0" distB="0" distL="114300" distR="114300" simplePos="0" relativeHeight="251661312" behindDoc="1" locked="0" layoutInCell="1" allowOverlap="1" wp14:anchorId="4EF18216" wp14:editId="2218727E">
            <wp:simplePos x="0" y="0"/>
            <wp:positionH relativeFrom="column">
              <wp:posOffset>-114300</wp:posOffset>
            </wp:positionH>
            <wp:positionV relativeFrom="paragraph">
              <wp:posOffset>-739140</wp:posOffset>
            </wp:positionV>
            <wp:extent cx="7772400" cy="4003675"/>
            <wp:effectExtent l="0" t="0" r="0" b="0"/>
            <wp:wrapNone/>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400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C62B5" w14:textId="030284A9" w:rsidR="00664743" w:rsidRPr="0086678C" w:rsidRDefault="00C83038" w:rsidP="007D5AC1">
      <w:pPr>
        <w:rPr>
          <w:lang w:val="en-US"/>
        </w:rPr>
      </w:pPr>
      <w:r>
        <w:rPr>
          <w:noProof/>
          <w:color w:val="FFFFFF"/>
          <w:lang w:val="en-US" w:eastAsia="en-US"/>
        </w:rPr>
        <mc:AlternateContent>
          <mc:Choice Requires="wps">
            <w:drawing>
              <wp:anchor distT="36576" distB="36576" distL="36576" distR="36576" simplePos="0" relativeHeight="251715072" behindDoc="0" locked="0" layoutInCell="1" allowOverlap="1" wp14:anchorId="1EECFFDA" wp14:editId="24082CEF">
                <wp:simplePos x="0" y="0"/>
                <wp:positionH relativeFrom="column">
                  <wp:posOffset>619125</wp:posOffset>
                </wp:positionH>
                <wp:positionV relativeFrom="page">
                  <wp:posOffset>1333500</wp:posOffset>
                </wp:positionV>
                <wp:extent cx="6781800" cy="8191500"/>
                <wp:effectExtent l="0" t="0" r="0" b="0"/>
                <wp:wrapNone/>
                <wp:docPr id="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819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07ECAB3" w14:textId="5A49BAFB" w:rsidR="004A61C2" w:rsidRDefault="00C83038" w:rsidP="004A61C2">
                            <w:pPr>
                              <w:pStyle w:val="My"/>
                              <w:jc w:val="both"/>
                              <w:rPr>
                                <w:rStyle w:val="sowc"/>
                                <w:lang w:val="en-US"/>
                              </w:rPr>
                            </w:pPr>
                            <w:r w:rsidRPr="00C83038">
                              <w:rPr>
                                <w:rStyle w:val="TitleChar"/>
                              </w:rPr>
                              <w:t>Keywords</w:t>
                            </w:r>
                            <w:r>
                              <w:rPr>
                                <w:rStyle w:val="sowc"/>
                                <w:lang w:val="en-US"/>
                              </w:rPr>
                              <w:t>:</w:t>
                            </w:r>
                          </w:p>
                          <w:p w14:paraId="1A153C3F"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VR Cinematic Premieres</w:t>
                            </w:r>
                          </w:p>
                          <w:p w14:paraId="3BB508DD"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Offline Viewing</w:t>
                            </w:r>
                          </w:p>
                          <w:p w14:paraId="2B21E72B"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Data Insights</w:t>
                            </w:r>
                          </w:p>
                          <w:p w14:paraId="4EAE3124"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Immersive Entertainment</w:t>
                            </w:r>
                          </w:p>
                          <w:p w14:paraId="64EA160A" w14:textId="15550F4A" w:rsidR="00C83038"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Virtual Reality Events.</w:t>
                            </w:r>
                          </w:p>
                          <w:p w14:paraId="2367AC0A" w14:textId="77777777" w:rsidR="00866934" w:rsidRDefault="00866934" w:rsidP="00C83038">
                            <w:pPr>
                              <w:pStyle w:val="My"/>
                              <w:jc w:val="both"/>
                              <w:rPr>
                                <w:rStyle w:val="sowc"/>
                                <w:color w:val="244061" w:themeColor="accent1" w:themeShade="80"/>
                                <w:lang w:val="en-US"/>
                              </w:rPr>
                            </w:pPr>
                          </w:p>
                          <w:p w14:paraId="3A749A10" w14:textId="33931F2C" w:rsidR="00866934" w:rsidRDefault="00866934" w:rsidP="00866934">
                            <w:pPr>
                              <w:pStyle w:val="Subtitle"/>
                              <w:rPr>
                                <w:rStyle w:val="sowc"/>
                                <w:color w:val="244061" w:themeColor="accent1" w:themeShade="80"/>
                                <w:lang w:val="en-US"/>
                              </w:rPr>
                            </w:pPr>
                            <w:r>
                              <w:rPr>
                                <w:rStyle w:val="sowc"/>
                                <w:color w:val="244061" w:themeColor="accent1" w:themeShade="80"/>
                                <w:lang w:val="en-US"/>
                              </w:rPr>
                              <w:t>INNOVATION:</w:t>
                            </w:r>
                          </w:p>
                          <w:p w14:paraId="7872D051" w14:textId="11B02E8A" w:rsidR="00866934" w:rsidRPr="00FB3408" w:rsidRDefault="00866934" w:rsidP="00866934">
                            <w:pPr>
                              <w:rPr>
                                <w:rStyle w:val="Strong"/>
                                <w:lang w:val="en-US"/>
                              </w:rPr>
                            </w:pPr>
                            <w:r w:rsidRPr="00FD7067">
                              <w:rPr>
                                <w:rStyle w:val="SubtleEmphasis"/>
                                <w:lang w:val="en-US"/>
                              </w:rPr>
                              <w:t>Virtual Cinematic Premieres</w:t>
                            </w:r>
                            <w:r w:rsidRPr="00FB3408">
                              <w:rPr>
                                <w:rStyle w:val="Strong"/>
                                <w:lang w:val="en-US"/>
                              </w:rPr>
                              <w:t xml:space="preserve"> :</w:t>
                            </w:r>
                          </w:p>
                          <w:p w14:paraId="31CC94A7" w14:textId="77777777" w:rsidR="00866934" w:rsidRPr="00FB3408" w:rsidRDefault="00866934" w:rsidP="00866934">
                            <w:pPr>
                              <w:rPr>
                                <w:rStyle w:val="Strong"/>
                                <w:lang w:val="en-US"/>
                              </w:rPr>
                            </w:pPr>
                            <w:r w:rsidRPr="00FB3408">
                              <w:rPr>
                                <w:rStyle w:val="Strong"/>
                                <w:lang w:val="en-US"/>
                              </w:rPr>
                              <w:t>Host virtual reality movie premiere events where users can virtually attend the premieres of new films. These events can mimic the ambiance of a traditional movie theater, complete with a virtual lobby, seats, and interactive features. Users can interact with cast and crew in real-time.</w:t>
                            </w:r>
                          </w:p>
                          <w:p w14:paraId="106FA256" w14:textId="77777777" w:rsidR="00866934" w:rsidRPr="00FB3408" w:rsidRDefault="00866934" w:rsidP="00866934">
                            <w:pPr>
                              <w:rPr>
                                <w:rStyle w:val="Strong"/>
                                <w:lang w:val="en-US"/>
                              </w:rPr>
                            </w:pPr>
                          </w:p>
                          <w:p w14:paraId="25B384A7" w14:textId="772F0CAE" w:rsidR="00866934" w:rsidRPr="00FB3408" w:rsidRDefault="00866934" w:rsidP="00866934">
                            <w:pPr>
                              <w:rPr>
                                <w:rStyle w:val="Strong"/>
                                <w:lang w:val="en-US"/>
                              </w:rPr>
                            </w:pPr>
                            <w:r w:rsidRPr="00FD7067">
                              <w:rPr>
                                <w:rStyle w:val="SubtleEmphasis"/>
                                <w:lang w:val="en-US"/>
                              </w:rPr>
                              <w:t>VR Integration</w:t>
                            </w:r>
                            <w:r w:rsidRPr="00FB3408">
                              <w:rPr>
                                <w:rStyle w:val="Strong"/>
                                <w:lang w:val="en-US"/>
                              </w:rPr>
                              <w:t>:</w:t>
                            </w:r>
                          </w:p>
                          <w:p w14:paraId="3061EC43" w14:textId="4A4B4851" w:rsidR="00866934" w:rsidRPr="00FB3408" w:rsidRDefault="00866934" w:rsidP="00866934">
                            <w:pPr>
                              <w:rPr>
                                <w:rStyle w:val="Strong"/>
                                <w:lang w:val="en-US"/>
                              </w:rPr>
                            </w:pPr>
                            <w:r w:rsidRPr="00FB3408">
                              <w:rPr>
                                <w:rStyle w:val="Strong"/>
                                <w:lang w:val="en-US"/>
                              </w:rPr>
                              <w:t>Users with VR headsets can fully immerse themselves in the cinematic premiere events. They can interact with other attendees, virtually walk through the premiere venue, and enjoy a more realistic and engaging cinematic experience.</w:t>
                            </w:r>
                          </w:p>
                          <w:p w14:paraId="37B18535" w14:textId="77777777" w:rsidR="00866934" w:rsidRPr="00FB3408" w:rsidRDefault="00866934" w:rsidP="00866934">
                            <w:pPr>
                              <w:rPr>
                                <w:rStyle w:val="Strong"/>
                                <w:lang w:val="en-US"/>
                              </w:rPr>
                            </w:pPr>
                          </w:p>
                          <w:p w14:paraId="305004F1" w14:textId="3E7F716B" w:rsidR="00866934" w:rsidRPr="00FD7067" w:rsidRDefault="00866934" w:rsidP="00866934">
                            <w:pPr>
                              <w:rPr>
                                <w:rStyle w:val="SubtleEmphasis"/>
                                <w:lang w:val="en-US"/>
                              </w:rPr>
                            </w:pPr>
                            <w:r w:rsidRPr="00FD7067">
                              <w:rPr>
                                <w:rStyle w:val="SubtleEmphasis"/>
                                <w:lang w:val="en-US"/>
                              </w:rPr>
                              <w:t>Offline Downloads:</w:t>
                            </w:r>
                          </w:p>
                          <w:p w14:paraId="3C628381" w14:textId="77777777" w:rsidR="00866934" w:rsidRPr="00FB3408" w:rsidRDefault="00866934" w:rsidP="00866934">
                            <w:pPr>
                              <w:rPr>
                                <w:rStyle w:val="Strong"/>
                                <w:lang w:val="en-US"/>
                              </w:rPr>
                            </w:pPr>
                            <w:r w:rsidRPr="00FB3408">
                              <w:rPr>
                                <w:rStyle w:val="Strong"/>
                                <w:lang w:val="en-US"/>
                              </w:rPr>
                              <w:t>Offer the option for users to download the cinematic premiere events in advance. This feature is particularly useful for users with limited internet access or those who want to watch the premiere offline. Users can download the VR premiere event, including 360-degree content and interactions.</w:t>
                            </w:r>
                          </w:p>
                          <w:p w14:paraId="1BE4F146" w14:textId="475EF2CE" w:rsidR="00866934" w:rsidRPr="00FD7067" w:rsidRDefault="00866934" w:rsidP="00866934">
                            <w:pPr>
                              <w:rPr>
                                <w:rStyle w:val="SubtleEmphasis"/>
                                <w:lang w:val="en-US"/>
                              </w:rPr>
                            </w:pPr>
                            <w:r w:rsidRPr="00FD7067">
                              <w:rPr>
                                <w:rStyle w:val="SubtleEmphasis"/>
                                <w:lang w:val="en-US"/>
                              </w:rPr>
                              <w:t>Data-Driven Insight</w:t>
                            </w:r>
                            <w:r w:rsidR="00FB3408" w:rsidRPr="00FD7067">
                              <w:rPr>
                                <w:rStyle w:val="SubtleEmphasis"/>
                              </w:rPr>
                              <w:t>s</w:t>
                            </w:r>
                            <w:r w:rsidRPr="00FD7067">
                              <w:rPr>
                                <w:rStyle w:val="SubtleEmphasis"/>
                                <w:lang w:val="en-US"/>
                              </w:rPr>
                              <w:t>:</w:t>
                            </w:r>
                          </w:p>
                          <w:p w14:paraId="3740B907" w14:textId="77777777" w:rsidR="00866934" w:rsidRPr="00FB3408" w:rsidRDefault="00866934" w:rsidP="00866934">
                            <w:pPr>
                              <w:rPr>
                                <w:rStyle w:val="Strong"/>
                              </w:rPr>
                            </w:pPr>
                            <w:r w:rsidRPr="00FB3408">
                              <w:rPr>
                                <w:rStyle w:val="Strong"/>
                                <w:lang w:val="en-US"/>
                              </w:rPr>
                              <w:t xml:space="preserve">Utilize data analytics to gather insights from user interactions during these virtual cinematic premiere events. Track user behavior, preferences, and feedback. </w:t>
                            </w:r>
                          </w:p>
                          <w:p w14:paraId="6134CC26" w14:textId="4188B8E1" w:rsidR="00171FA5" w:rsidRDefault="00866934" w:rsidP="00866934">
                            <w:pPr>
                              <w:rPr>
                                <w:rStyle w:val="Strong"/>
                                <w:lang w:val="en-US"/>
                              </w:rPr>
                            </w:pPr>
                            <w:r w:rsidRPr="00FB3408">
                              <w:rPr>
                                <w:rStyle w:val="Strong"/>
                                <w:lang w:val="en-US"/>
                              </w:rPr>
                              <w:t>Use this data to improve future premiere events and to suggest relevant content to users based on their engagement.</w:t>
                            </w:r>
                          </w:p>
                          <w:p w14:paraId="48F119FD" w14:textId="7287B004" w:rsidR="00171FA5" w:rsidRDefault="00171FA5" w:rsidP="00171FA5">
                            <w:pPr>
                              <w:jc w:val="center"/>
                              <w:rPr>
                                <w:rStyle w:val="Strong"/>
                                <w:lang w:val="en-US"/>
                              </w:rPr>
                            </w:pPr>
                            <w:r>
                              <w:rPr>
                                <w:rStyle w:val="Strong"/>
                                <w:lang w:val="en-US"/>
                              </w:rPr>
                              <w:t>PROCEDURES AND TOOLS</w:t>
                            </w:r>
                          </w:p>
                          <w:p w14:paraId="691D6C6D" w14:textId="77777777" w:rsidR="00171FA5" w:rsidRPr="00171FA5" w:rsidRDefault="00171FA5" w:rsidP="00171FA5">
                            <w:pPr>
                              <w:jc w:val="right"/>
                              <w:rPr>
                                <w:rStyle w:val="Strong"/>
                              </w:rPr>
                            </w:pPr>
                          </w:p>
                          <w:p w14:paraId="19186FC6" w14:textId="77777777" w:rsidR="00FD7067" w:rsidRDefault="00FD7067" w:rsidP="00866934">
                            <w:pPr>
                              <w:rPr>
                                <w:rStyle w:val="Strong"/>
                                <w:lang w:val="en-US"/>
                              </w:rPr>
                            </w:pPr>
                          </w:p>
                          <w:p w14:paraId="16CCA9F1" w14:textId="6F5925D4" w:rsidR="00FD7067" w:rsidRDefault="00171FA5" w:rsidP="00866934">
                            <w:pPr>
                              <w:rPr>
                                <w:rStyle w:val="Strong"/>
                                <w:lang w:val="en-GB"/>
                              </w:rPr>
                            </w:pPr>
                            <w:r>
                              <w:rPr>
                                <w:noProof/>
                              </w:rPr>
                              <w:drawing>
                                <wp:inline distT="0" distB="0" distL="0" distR="0" wp14:anchorId="4A0D3265" wp14:editId="515E8AA9">
                                  <wp:extent cx="6610350" cy="704850"/>
                                  <wp:effectExtent l="0" t="19050" r="0" b="57150"/>
                                  <wp:docPr id="20441440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CF4A7F" w14:textId="77777777" w:rsidR="00FD7067" w:rsidRDefault="00FD7067" w:rsidP="00866934">
                            <w:pPr>
                              <w:rPr>
                                <w:rStyle w:val="Strong"/>
                                <w:lang w:val="en-GB"/>
                              </w:rPr>
                            </w:pPr>
                          </w:p>
                          <w:p w14:paraId="771FAD83" w14:textId="77777777" w:rsidR="00FD7067" w:rsidRDefault="00FD7067" w:rsidP="00866934">
                            <w:pPr>
                              <w:rPr>
                                <w:rStyle w:val="Strong"/>
                                <w:lang w:val="en-GB"/>
                              </w:rPr>
                            </w:pPr>
                          </w:p>
                          <w:p w14:paraId="4BD9CB9D" w14:textId="77777777" w:rsidR="00FD7067" w:rsidRDefault="00FD7067" w:rsidP="00866934">
                            <w:pPr>
                              <w:rPr>
                                <w:rStyle w:val="Strong"/>
                                <w:lang w:val="en-GB"/>
                              </w:rPr>
                            </w:pPr>
                          </w:p>
                          <w:p w14:paraId="51EB3AE5" w14:textId="7F5512A9" w:rsidR="00FD7067" w:rsidRPr="00FD7067" w:rsidRDefault="00FD7067" w:rsidP="00866934">
                            <w:pPr>
                              <w:rPr>
                                <w:rStyle w:val="Strong"/>
                                <w:lang w:val="en-GB"/>
                              </w:rPr>
                            </w:pPr>
                            <w:r>
                              <w:rPr>
                                <w:rStyle w:val="Strong"/>
                                <w:lang w:val="en-GB"/>
                              </w:rPr>
                              <w:t>CONCLUSION:</w:t>
                            </w:r>
                          </w:p>
                          <w:p w14:paraId="53422A23" w14:textId="1B4AF24B" w:rsidR="00866934" w:rsidRPr="00FB3408" w:rsidRDefault="00866934" w:rsidP="00866934">
                            <w:pPr>
                              <w:rPr>
                                <w:rStyle w:val="Strong"/>
                                <w:lang w:val="en-US"/>
                              </w:rPr>
                            </w:pPr>
                            <w:r w:rsidRPr="00FB3408">
                              <w:rPr>
                                <w:rStyle w:val="Strong"/>
                                <w:lang w:val="en-US"/>
                              </w:rPr>
                              <w:t>This innovative feature not only offers a cutting-edge VR experience but also ensures accessibility for users who may not have constant internet access. The combination of offline downloads, data-driven insights, and cinematic partnerships adds value to the virtual cinema platform and makes it a unique and engaging platform for users.</w:t>
                            </w:r>
                          </w:p>
                          <w:p w14:paraId="46853190" w14:textId="77777777" w:rsidR="00866934" w:rsidRPr="00FB3408" w:rsidRDefault="00866934" w:rsidP="00866934">
                            <w:pPr>
                              <w:rPr>
                                <w:rStyle w:val="Strong"/>
                                <w:lang w:val="en-US"/>
                              </w:rPr>
                            </w:pPr>
                          </w:p>
                          <w:p w14:paraId="0FF60503" w14:textId="77777777" w:rsidR="00866934" w:rsidRPr="00866934" w:rsidRDefault="00866934" w:rsidP="00866934">
                            <w:pPr>
                              <w:rPr>
                                <w:lang w:val="en-US"/>
                              </w:rPr>
                            </w:pPr>
                          </w:p>
                          <w:p w14:paraId="379C83D6" w14:textId="77777777" w:rsidR="00C83038" w:rsidRPr="00866934" w:rsidRDefault="00C83038" w:rsidP="00C83038">
                            <w:pPr>
                              <w:pStyle w:val="My"/>
                              <w:jc w:val="both"/>
                              <w:rPr>
                                <w:rStyle w:val="sowc"/>
                                <w:color w:val="244061" w:themeColor="accent1" w:themeShade="80"/>
                                <w:lang w:val="en-US"/>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CFFDA" id="Text Box 30" o:spid="_x0000_s1029" type="#_x0000_t202" style="position:absolute;margin-left:48.75pt;margin-top:105pt;width:534pt;height:645pt;z-index:251715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" filled="f" fillcolor="#fffffe" stroked="f" strokecolor="#212120" insetpen="t">
                <v:textbox inset="2.88pt,2.88pt,2.88pt,2.88pt">
                  <w:txbxContent>
                    <w:p w14:paraId="707ECAB3" w14:textId="5A49BAFB" w:rsidR="004A61C2" w:rsidRDefault="00C83038" w:rsidP="004A61C2">
                      <w:pPr>
                        <w:pStyle w:val="My"/>
                        <w:jc w:val="both"/>
                        <w:rPr>
                          <w:rStyle w:val="sowc"/>
                          <w:lang w:val="en-US"/>
                        </w:rPr>
                      </w:pPr>
                      <w:r w:rsidRPr="00C83038">
                        <w:rPr>
                          <w:rStyle w:val="TitleChar"/>
                        </w:rPr>
                        <w:t>Keywords</w:t>
                      </w:r>
                      <w:r>
                        <w:rPr>
                          <w:rStyle w:val="sowc"/>
                          <w:lang w:val="en-US"/>
                        </w:rPr>
                        <w:t>:</w:t>
                      </w:r>
                    </w:p>
                    <w:p w14:paraId="1A153C3F"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VR Cinematic Premieres</w:t>
                      </w:r>
                    </w:p>
                    <w:p w14:paraId="3BB508DD"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Offline Viewing</w:t>
                      </w:r>
                    </w:p>
                    <w:p w14:paraId="2B21E72B"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Data Insights</w:t>
                      </w:r>
                    </w:p>
                    <w:p w14:paraId="4EAE3124" w14:textId="77777777" w:rsidR="00C83038" w:rsidRPr="00866934"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Immersive Entertainment</w:t>
                      </w:r>
                    </w:p>
                    <w:p w14:paraId="64EA160A" w14:textId="15550F4A" w:rsidR="00C83038" w:rsidRDefault="00C83038" w:rsidP="00C83038">
                      <w:pPr>
                        <w:pStyle w:val="My"/>
                        <w:jc w:val="both"/>
                        <w:rPr>
                          <w:rStyle w:val="sowc"/>
                          <w:color w:val="244061" w:themeColor="accent1" w:themeShade="80"/>
                          <w:lang w:val="en-US"/>
                        </w:rPr>
                      </w:pPr>
                      <w:r w:rsidRPr="00866934">
                        <w:rPr>
                          <w:rStyle w:val="sowc"/>
                          <w:color w:val="244061" w:themeColor="accent1" w:themeShade="80"/>
                          <w:lang w:val="en-US"/>
                        </w:rPr>
                        <w:t>Virtual Reality Events.</w:t>
                      </w:r>
                    </w:p>
                    <w:p w14:paraId="2367AC0A" w14:textId="77777777" w:rsidR="00866934" w:rsidRDefault="00866934" w:rsidP="00C83038">
                      <w:pPr>
                        <w:pStyle w:val="My"/>
                        <w:jc w:val="both"/>
                        <w:rPr>
                          <w:rStyle w:val="sowc"/>
                          <w:color w:val="244061" w:themeColor="accent1" w:themeShade="80"/>
                          <w:lang w:val="en-US"/>
                        </w:rPr>
                      </w:pPr>
                    </w:p>
                    <w:p w14:paraId="3A749A10" w14:textId="33931F2C" w:rsidR="00866934" w:rsidRDefault="00866934" w:rsidP="00866934">
                      <w:pPr>
                        <w:pStyle w:val="Subtitle"/>
                        <w:rPr>
                          <w:rStyle w:val="sowc"/>
                          <w:color w:val="244061" w:themeColor="accent1" w:themeShade="80"/>
                          <w:lang w:val="en-US"/>
                        </w:rPr>
                      </w:pPr>
                      <w:r>
                        <w:rPr>
                          <w:rStyle w:val="sowc"/>
                          <w:color w:val="244061" w:themeColor="accent1" w:themeShade="80"/>
                          <w:lang w:val="en-US"/>
                        </w:rPr>
                        <w:t>INNOVATION:</w:t>
                      </w:r>
                    </w:p>
                    <w:p w14:paraId="7872D051" w14:textId="11B02E8A" w:rsidR="00866934" w:rsidRPr="00FB3408" w:rsidRDefault="00866934" w:rsidP="00866934">
                      <w:pPr>
                        <w:rPr>
                          <w:rStyle w:val="Strong"/>
                          <w:lang w:val="en-US"/>
                        </w:rPr>
                      </w:pPr>
                      <w:r w:rsidRPr="00FD7067">
                        <w:rPr>
                          <w:rStyle w:val="SubtleEmphasis"/>
                          <w:lang w:val="en-US"/>
                        </w:rPr>
                        <w:t>Virtual Cinematic Premieres</w:t>
                      </w:r>
                      <w:r w:rsidRPr="00FB3408">
                        <w:rPr>
                          <w:rStyle w:val="Strong"/>
                          <w:lang w:val="en-US"/>
                        </w:rPr>
                        <w:t xml:space="preserve"> :</w:t>
                      </w:r>
                    </w:p>
                    <w:p w14:paraId="31CC94A7" w14:textId="77777777" w:rsidR="00866934" w:rsidRPr="00FB3408" w:rsidRDefault="00866934" w:rsidP="00866934">
                      <w:pPr>
                        <w:rPr>
                          <w:rStyle w:val="Strong"/>
                          <w:lang w:val="en-US"/>
                        </w:rPr>
                      </w:pPr>
                      <w:r w:rsidRPr="00FB3408">
                        <w:rPr>
                          <w:rStyle w:val="Strong"/>
                          <w:lang w:val="en-US"/>
                        </w:rPr>
                        <w:t>Host virtual reality movie premiere events where users can virtually attend the premieres of new films. These events can mimic the ambiance of a traditional movie theater, complete with a virtual lobby, seats, and interactive features. Users can interact with cast and crew in real-time.</w:t>
                      </w:r>
                    </w:p>
                    <w:p w14:paraId="106FA256" w14:textId="77777777" w:rsidR="00866934" w:rsidRPr="00FB3408" w:rsidRDefault="00866934" w:rsidP="00866934">
                      <w:pPr>
                        <w:rPr>
                          <w:rStyle w:val="Strong"/>
                          <w:lang w:val="en-US"/>
                        </w:rPr>
                      </w:pPr>
                    </w:p>
                    <w:p w14:paraId="25B384A7" w14:textId="772F0CAE" w:rsidR="00866934" w:rsidRPr="00FB3408" w:rsidRDefault="00866934" w:rsidP="00866934">
                      <w:pPr>
                        <w:rPr>
                          <w:rStyle w:val="Strong"/>
                          <w:lang w:val="en-US"/>
                        </w:rPr>
                      </w:pPr>
                      <w:r w:rsidRPr="00FD7067">
                        <w:rPr>
                          <w:rStyle w:val="SubtleEmphasis"/>
                          <w:lang w:val="en-US"/>
                        </w:rPr>
                        <w:t>VR Integration</w:t>
                      </w:r>
                      <w:r w:rsidRPr="00FB3408">
                        <w:rPr>
                          <w:rStyle w:val="Strong"/>
                          <w:lang w:val="en-US"/>
                        </w:rPr>
                        <w:t>:</w:t>
                      </w:r>
                    </w:p>
                    <w:p w14:paraId="3061EC43" w14:textId="4A4B4851" w:rsidR="00866934" w:rsidRPr="00FB3408" w:rsidRDefault="00866934" w:rsidP="00866934">
                      <w:pPr>
                        <w:rPr>
                          <w:rStyle w:val="Strong"/>
                          <w:lang w:val="en-US"/>
                        </w:rPr>
                      </w:pPr>
                      <w:r w:rsidRPr="00FB3408">
                        <w:rPr>
                          <w:rStyle w:val="Strong"/>
                          <w:lang w:val="en-US"/>
                        </w:rPr>
                        <w:t>Users with VR headsets can fully immerse themselves in the cinematic premiere events. They can interact with other attendees, virtually walk through the premiere venue, and enjoy a more realistic and engaging cinematic experience.</w:t>
                      </w:r>
                    </w:p>
                    <w:p w14:paraId="37B18535" w14:textId="77777777" w:rsidR="00866934" w:rsidRPr="00FB3408" w:rsidRDefault="00866934" w:rsidP="00866934">
                      <w:pPr>
                        <w:rPr>
                          <w:rStyle w:val="Strong"/>
                          <w:lang w:val="en-US"/>
                        </w:rPr>
                      </w:pPr>
                    </w:p>
                    <w:p w14:paraId="305004F1" w14:textId="3E7F716B" w:rsidR="00866934" w:rsidRPr="00FD7067" w:rsidRDefault="00866934" w:rsidP="00866934">
                      <w:pPr>
                        <w:rPr>
                          <w:rStyle w:val="SubtleEmphasis"/>
                          <w:lang w:val="en-US"/>
                        </w:rPr>
                      </w:pPr>
                      <w:r w:rsidRPr="00FD7067">
                        <w:rPr>
                          <w:rStyle w:val="SubtleEmphasis"/>
                          <w:lang w:val="en-US"/>
                        </w:rPr>
                        <w:t>Offline Downloads:</w:t>
                      </w:r>
                    </w:p>
                    <w:p w14:paraId="3C628381" w14:textId="77777777" w:rsidR="00866934" w:rsidRPr="00FB3408" w:rsidRDefault="00866934" w:rsidP="00866934">
                      <w:pPr>
                        <w:rPr>
                          <w:rStyle w:val="Strong"/>
                          <w:lang w:val="en-US"/>
                        </w:rPr>
                      </w:pPr>
                      <w:r w:rsidRPr="00FB3408">
                        <w:rPr>
                          <w:rStyle w:val="Strong"/>
                          <w:lang w:val="en-US"/>
                        </w:rPr>
                        <w:t>Offer the option for users to download the cinematic premiere events in advance. This feature is particularly useful for users with limited internet access or those who want to watch the premiere offline. Users can download the VR premiere event, including 360-degree content and interactions.</w:t>
                      </w:r>
                    </w:p>
                    <w:p w14:paraId="1BE4F146" w14:textId="475EF2CE" w:rsidR="00866934" w:rsidRPr="00FD7067" w:rsidRDefault="00866934" w:rsidP="00866934">
                      <w:pPr>
                        <w:rPr>
                          <w:rStyle w:val="SubtleEmphasis"/>
                          <w:lang w:val="en-US"/>
                        </w:rPr>
                      </w:pPr>
                      <w:r w:rsidRPr="00FD7067">
                        <w:rPr>
                          <w:rStyle w:val="SubtleEmphasis"/>
                          <w:lang w:val="en-US"/>
                        </w:rPr>
                        <w:t>Data-Driven Insight</w:t>
                      </w:r>
                      <w:r w:rsidR="00FB3408" w:rsidRPr="00FD7067">
                        <w:rPr>
                          <w:rStyle w:val="SubtleEmphasis"/>
                        </w:rPr>
                        <w:t>s</w:t>
                      </w:r>
                      <w:r w:rsidRPr="00FD7067">
                        <w:rPr>
                          <w:rStyle w:val="SubtleEmphasis"/>
                          <w:lang w:val="en-US"/>
                        </w:rPr>
                        <w:t>:</w:t>
                      </w:r>
                    </w:p>
                    <w:p w14:paraId="3740B907" w14:textId="77777777" w:rsidR="00866934" w:rsidRPr="00FB3408" w:rsidRDefault="00866934" w:rsidP="00866934">
                      <w:pPr>
                        <w:rPr>
                          <w:rStyle w:val="Strong"/>
                        </w:rPr>
                      </w:pPr>
                      <w:r w:rsidRPr="00FB3408">
                        <w:rPr>
                          <w:rStyle w:val="Strong"/>
                          <w:lang w:val="en-US"/>
                        </w:rPr>
                        <w:t xml:space="preserve">Utilize data analytics to gather insights from user interactions during these virtual cinematic premiere events. Track user behavior, preferences, and feedback. </w:t>
                      </w:r>
                    </w:p>
                    <w:p w14:paraId="6134CC26" w14:textId="4188B8E1" w:rsidR="00171FA5" w:rsidRDefault="00866934" w:rsidP="00866934">
                      <w:pPr>
                        <w:rPr>
                          <w:rStyle w:val="Strong"/>
                          <w:lang w:val="en-US"/>
                        </w:rPr>
                      </w:pPr>
                      <w:r w:rsidRPr="00FB3408">
                        <w:rPr>
                          <w:rStyle w:val="Strong"/>
                          <w:lang w:val="en-US"/>
                        </w:rPr>
                        <w:t>Use this data to improve future premiere events and to suggest relevant content to users based on their engagement.</w:t>
                      </w:r>
                    </w:p>
                    <w:p w14:paraId="48F119FD" w14:textId="7287B004" w:rsidR="00171FA5" w:rsidRDefault="00171FA5" w:rsidP="00171FA5">
                      <w:pPr>
                        <w:jc w:val="center"/>
                        <w:rPr>
                          <w:rStyle w:val="Strong"/>
                          <w:lang w:val="en-US"/>
                        </w:rPr>
                      </w:pPr>
                      <w:r>
                        <w:rPr>
                          <w:rStyle w:val="Strong"/>
                          <w:lang w:val="en-US"/>
                        </w:rPr>
                        <w:t>PROCEDURES AND TOOLS</w:t>
                      </w:r>
                    </w:p>
                    <w:p w14:paraId="691D6C6D" w14:textId="77777777" w:rsidR="00171FA5" w:rsidRPr="00171FA5" w:rsidRDefault="00171FA5" w:rsidP="00171FA5">
                      <w:pPr>
                        <w:jc w:val="right"/>
                        <w:rPr>
                          <w:rStyle w:val="Strong"/>
                        </w:rPr>
                      </w:pPr>
                    </w:p>
                    <w:p w14:paraId="19186FC6" w14:textId="77777777" w:rsidR="00FD7067" w:rsidRDefault="00FD7067" w:rsidP="00866934">
                      <w:pPr>
                        <w:rPr>
                          <w:rStyle w:val="Strong"/>
                          <w:lang w:val="en-US"/>
                        </w:rPr>
                      </w:pPr>
                    </w:p>
                    <w:p w14:paraId="16CCA9F1" w14:textId="6F5925D4" w:rsidR="00FD7067" w:rsidRDefault="00171FA5" w:rsidP="00866934">
                      <w:pPr>
                        <w:rPr>
                          <w:rStyle w:val="Strong"/>
                          <w:lang w:val="en-GB"/>
                        </w:rPr>
                      </w:pPr>
                      <w:r>
                        <w:rPr>
                          <w:noProof/>
                        </w:rPr>
                        <w:drawing>
                          <wp:inline distT="0" distB="0" distL="0" distR="0" wp14:anchorId="4A0D3265" wp14:editId="515E8AA9">
                            <wp:extent cx="6610350" cy="704850"/>
                            <wp:effectExtent l="0" t="19050" r="0" b="57150"/>
                            <wp:docPr id="20441440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2CF4A7F" w14:textId="77777777" w:rsidR="00FD7067" w:rsidRDefault="00FD7067" w:rsidP="00866934">
                      <w:pPr>
                        <w:rPr>
                          <w:rStyle w:val="Strong"/>
                          <w:lang w:val="en-GB"/>
                        </w:rPr>
                      </w:pPr>
                    </w:p>
                    <w:p w14:paraId="771FAD83" w14:textId="77777777" w:rsidR="00FD7067" w:rsidRDefault="00FD7067" w:rsidP="00866934">
                      <w:pPr>
                        <w:rPr>
                          <w:rStyle w:val="Strong"/>
                          <w:lang w:val="en-GB"/>
                        </w:rPr>
                      </w:pPr>
                    </w:p>
                    <w:p w14:paraId="4BD9CB9D" w14:textId="77777777" w:rsidR="00FD7067" w:rsidRDefault="00FD7067" w:rsidP="00866934">
                      <w:pPr>
                        <w:rPr>
                          <w:rStyle w:val="Strong"/>
                          <w:lang w:val="en-GB"/>
                        </w:rPr>
                      </w:pPr>
                    </w:p>
                    <w:p w14:paraId="51EB3AE5" w14:textId="7F5512A9" w:rsidR="00FD7067" w:rsidRPr="00FD7067" w:rsidRDefault="00FD7067" w:rsidP="00866934">
                      <w:pPr>
                        <w:rPr>
                          <w:rStyle w:val="Strong"/>
                          <w:lang w:val="en-GB"/>
                        </w:rPr>
                      </w:pPr>
                      <w:r>
                        <w:rPr>
                          <w:rStyle w:val="Strong"/>
                          <w:lang w:val="en-GB"/>
                        </w:rPr>
                        <w:t>CONCLUSION:</w:t>
                      </w:r>
                    </w:p>
                    <w:p w14:paraId="53422A23" w14:textId="1B4AF24B" w:rsidR="00866934" w:rsidRPr="00FB3408" w:rsidRDefault="00866934" w:rsidP="00866934">
                      <w:pPr>
                        <w:rPr>
                          <w:rStyle w:val="Strong"/>
                          <w:lang w:val="en-US"/>
                        </w:rPr>
                      </w:pPr>
                      <w:r w:rsidRPr="00FB3408">
                        <w:rPr>
                          <w:rStyle w:val="Strong"/>
                          <w:lang w:val="en-US"/>
                        </w:rPr>
                        <w:t>This innovative feature not only offers a cutting-edge VR experience but also ensures accessibility for users who may not have constant internet access. The combination of offline downloads, data-driven insights, and cinematic partnerships adds value to the virtual cinema platform and makes it a unique and engaging platform for users.</w:t>
                      </w:r>
                    </w:p>
                    <w:p w14:paraId="46853190" w14:textId="77777777" w:rsidR="00866934" w:rsidRPr="00FB3408" w:rsidRDefault="00866934" w:rsidP="00866934">
                      <w:pPr>
                        <w:rPr>
                          <w:rStyle w:val="Strong"/>
                          <w:lang w:val="en-US"/>
                        </w:rPr>
                      </w:pPr>
                    </w:p>
                    <w:p w14:paraId="0FF60503" w14:textId="77777777" w:rsidR="00866934" w:rsidRPr="00866934" w:rsidRDefault="00866934" w:rsidP="00866934">
                      <w:pPr>
                        <w:rPr>
                          <w:lang w:val="en-US"/>
                        </w:rPr>
                      </w:pPr>
                    </w:p>
                    <w:p w14:paraId="379C83D6" w14:textId="77777777" w:rsidR="00C83038" w:rsidRPr="00866934" w:rsidRDefault="00C83038" w:rsidP="00C83038">
                      <w:pPr>
                        <w:pStyle w:val="My"/>
                        <w:jc w:val="both"/>
                        <w:rPr>
                          <w:rStyle w:val="sowc"/>
                          <w:color w:val="244061" w:themeColor="accent1" w:themeShade="80"/>
                          <w:lang w:val="en-US"/>
                        </w:rPr>
                      </w:pPr>
                    </w:p>
                  </w:txbxContent>
                </v:textbox>
                <w10:wrap anchory="page"/>
              </v:shape>
            </w:pict>
          </mc:Fallback>
        </mc:AlternateContent>
      </w:r>
    </w:p>
    <w:p w14:paraId="4E939EE9" w14:textId="20764AD1" w:rsidR="00664743" w:rsidRPr="0086678C" w:rsidRDefault="00664743" w:rsidP="007D5AC1">
      <w:pPr>
        <w:rPr>
          <w:lang w:val="en-US"/>
        </w:rPr>
      </w:pPr>
    </w:p>
    <w:p w14:paraId="10442372" w14:textId="5F994282" w:rsidR="00664743" w:rsidRPr="0086678C" w:rsidRDefault="00664743" w:rsidP="007D5AC1">
      <w:pPr>
        <w:rPr>
          <w:lang w:val="en-US"/>
        </w:rPr>
      </w:pPr>
    </w:p>
    <w:p w14:paraId="211074E1" w14:textId="4A699E28" w:rsidR="00664743" w:rsidRPr="00195032" w:rsidRDefault="00664743" w:rsidP="007D5AC1">
      <w:pPr>
        <w:rPr>
          <w:color w:val="FFFFFF"/>
          <w:lang w:val="en-US"/>
        </w:rPr>
      </w:pPr>
    </w:p>
    <w:p w14:paraId="0F609284" w14:textId="2B1EC22C" w:rsidR="00664743" w:rsidRPr="00195032" w:rsidRDefault="00664743" w:rsidP="007D5AC1">
      <w:pPr>
        <w:rPr>
          <w:color w:val="FFFFFF"/>
          <w:lang w:val="en-US"/>
        </w:rPr>
      </w:pPr>
    </w:p>
    <w:p w14:paraId="06E17CF7" w14:textId="3BF6B820" w:rsidR="00664743" w:rsidRPr="00195032" w:rsidRDefault="00664743" w:rsidP="007D5AC1">
      <w:pPr>
        <w:rPr>
          <w:color w:val="FFFFFF"/>
          <w:lang w:val="en-US"/>
        </w:rPr>
      </w:pPr>
    </w:p>
    <w:p w14:paraId="1383CD40" w14:textId="39B57E1C" w:rsidR="00664743" w:rsidRPr="0086678C" w:rsidRDefault="00664743" w:rsidP="007D5AC1">
      <w:pPr>
        <w:rPr>
          <w:lang w:val="en-US"/>
        </w:rPr>
      </w:pPr>
    </w:p>
    <w:p w14:paraId="4265C899" w14:textId="3077995E" w:rsidR="00664743" w:rsidRPr="0086678C" w:rsidRDefault="00664743" w:rsidP="007D5AC1">
      <w:pPr>
        <w:rPr>
          <w:lang w:val="en-US"/>
        </w:rPr>
      </w:pPr>
    </w:p>
    <w:p w14:paraId="55CD5FD6" w14:textId="6F91677C" w:rsidR="00664743" w:rsidRPr="0086678C" w:rsidRDefault="00664743" w:rsidP="007D5AC1">
      <w:pPr>
        <w:rPr>
          <w:lang w:val="en-US"/>
        </w:rPr>
      </w:pPr>
    </w:p>
    <w:p w14:paraId="42E26ECE" w14:textId="505EC819" w:rsidR="00664743" w:rsidRPr="0086678C" w:rsidRDefault="00664743" w:rsidP="007D5AC1">
      <w:pPr>
        <w:rPr>
          <w:lang w:val="en-US"/>
        </w:rPr>
      </w:pPr>
    </w:p>
    <w:p w14:paraId="03C1BB6B" w14:textId="0917222F" w:rsidR="00664743" w:rsidRPr="0086678C" w:rsidRDefault="00664743" w:rsidP="007D5AC1">
      <w:pPr>
        <w:rPr>
          <w:lang w:val="en-US"/>
        </w:rPr>
      </w:pPr>
    </w:p>
    <w:p w14:paraId="3A3F9E89" w14:textId="77777777" w:rsidR="00664743" w:rsidRPr="0086678C" w:rsidRDefault="00664743" w:rsidP="007D5AC1">
      <w:pPr>
        <w:rPr>
          <w:lang w:val="en-US"/>
        </w:rPr>
      </w:pPr>
    </w:p>
    <w:p w14:paraId="35B1BD1F" w14:textId="77777777" w:rsidR="00664743" w:rsidRPr="0086678C" w:rsidRDefault="00664743" w:rsidP="007D5AC1">
      <w:pPr>
        <w:rPr>
          <w:lang w:val="en-US"/>
        </w:rPr>
      </w:pPr>
    </w:p>
    <w:p w14:paraId="7EB10F72" w14:textId="77777777" w:rsidR="00F0441F" w:rsidRPr="0086678C" w:rsidRDefault="00F0441F" w:rsidP="007D5AC1">
      <w:pPr>
        <w:rPr>
          <w:lang w:val="en-US"/>
        </w:rPr>
      </w:pPr>
    </w:p>
    <w:p w14:paraId="69AA89AA" w14:textId="77777777" w:rsidR="00664743" w:rsidRPr="0086678C" w:rsidRDefault="00664743" w:rsidP="007D5AC1">
      <w:pPr>
        <w:rPr>
          <w:lang w:val="en-US"/>
        </w:rPr>
      </w:pPr>
    </w:p>
    <w:p w14:paraId="4E702556" w14:textId="77777777" w:rsidR="00664743" w:rsidRPr="0086678C" w:rsidRDefault="00692C99" w:rsidP="007D5AC1">
      <w:pPr>
        <w:rPr>
          <w:lang w:val="en-US"/>
        </w:rPr>
      </w:pPr>
      <w:r>
        <w:rPr>
          <w:noProof/>
          <w:color w:val="FFFFFF"/>
          <w:lang w:val="en-US" w:eastAsia="en-US"/>
        </w:rPr>
        <mc:AlternateContent>
          <mc:Choice Requires="wps">
            <w:drawing>
              <wp:anchor distT="36576" distB="36576" distL="36576" distR="36576" simplePos="0" relativeHeight="251656192" behindDoc="0" locked="0" layoutInCell="1" allowOverlap="1" wp14:anchorId="394E8540" wp14:editId="145AB97A">
                <wp:simplePos x="0" y="0"/>
                <wp:positionH relativeFrom="column">
                  <wp:posOffset>4229100</wp:posOffset>
                </wp:positionH>
                <wp:positionV relativeFrom="page">
                  <wp:posOffset>3429000</wp:posOffset>
                </wp:positionV>
                <wp:extent cx="2628900" cy="6057900"/>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6057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C242158" w14:textId="77777777" w:rsidR="00BE34C5" w:rsidRPr="00901326" w:rsidRDefault="00BE34C5" w:rsidP="002D2E2F">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E8540" id="Text Box 23" o:spid="_x0000_s1030" type="#_x0000_t202" style="position:absolute;margin-left:333pt;margin-top:270pt;width:207pt;height:477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" filled="f" fillcolor="#fffffe" stroked="f" strokecolor="#212120" insetpen="t">
                <v:textbox inset="2.88pt,2.88pt,2.88pt,2.88pt">
                  <w:txbxContent>
                    <w:p w14:paraId="5C242158" w14:textId="77777777" w:rsidR="00BE34C5" w:rsidRPr="00901326" w:rsidRDefault="00BE34C5" w:rsidP="002D2E2F">
                      <w:pPr>
                        <w:pStyle w:val="My"/>
                        <w:jc w:val="both"/>
                        <w:rPr>
                          <w:rStyle w:val="sowc"/>
                        </w:rPr>
                      </w:pPr>
                    </w:p>
                  </w:txbxContent>
                </v:textbox>
                <w10:wrap anchory="page"/>
              </v:shape>
            </w:pict>
          </mc:Fallback>
        </mc:AlternateContent>
      </w:r>
    </w:p>
    <w:p w14:paraId="3F552145" w14:textId="77777777" w:rsidR="00664743" w:rsidRPr="0086678C" w:rsidRDefault="00664743" w:rsidP="007D5AC1">
      <w:pPr>
        <w:rPr>
          <w:lang w:val="en-US"/>
        </w:rPr>
      </w:pPr>
    </w:p>
    <w:p w14:paraId="3FEA236A" w14:textId="77777777" w:rsidR="00664743" w:rsidRPr="0086678C" w:rsidRDefault="00664743" w:rsidP="007D5AC1">
      <w:pPr>
        <w:rPr>
          <w:lang w:val="en-US"/>
        </w:rPr>
      </w:pPr>
    </w:p>
    <w:p w14:paraId="145D8110" w14:textId="77777777" w:rsidR="00664743" w:rsidRPr="0086678C" w:rsidRDefault="0065314E" w:rsidP="0065314E">
      <w:pPr>
        <w:tabs>
          <w:tab w:val="left" w:pos="3300"/>
        </w:tabs>
        <w:rPr>
          <w:lang w:val="en-US"/>
        </w:rPr>
      </w:pPr>
      <w:r w:rsidRPr="0086678C">
        <w:rPr>
          <w:lang w:val="en-US"/>
        </w:rPr>
        <w:tab/>
      </w:r>
    </w:p>
    <w:sectPr w:rsidR="00664743" w:rsidRPr="0086678C" w:rsidSect="002D2E2F">
      <w:headerReference w:type="default" r:id="rId15"/>
      <w:footerReference w:type="even" r:id="rId16"/>
      <w:footerReference w:type="default" r:id="rId17"/>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0574" w14:textId="77777777" w:rsidR="00431473" w:rsidRDefault="00431473">
      <w:r>
        <w:separator/>
      </w:r>
    </w:p>
  </w:endnote>
  <w:endnote w:type="continuationSeparator" w:id="0">
    <w:p w14:paraId="5E0F9E41" w14:textId="77777777" w:rsidR="00431473" w:rsidRDefault="00431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Futura LT Book">
    <w:altName w:val="Century Gothic"/>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D487" w14:textId="77777777" w:rsidR="004400AA" w:rsidRDefault="00692C99">
    <w:pPr>
      <w:pStyle w:val="Footer"/>
    </w:pPr>
    <w:r>
      <w:rPr>
        <w:rFonts w:ascii="Verdana" w:hAnsi="Verdana"/>
        <w:noProof/>
        <w:lang w:val="en-US" w:eastAsia="en-US"/>
      </w:rPr>
      <w:drawing>
        <wp:inline distT="0" distB="0" distL="0" distR="0" wp14:anchorId="5D5F2719" wp14:editId="266BE0FF">
          <wp:extent cx="7543800" cy="2533650"/>
          <wp:effectExtent l="0" t="0" r="0"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2533650"/>
                  </a:xfrm>
                  <a:prstGeom prst="rect">
                    <a:avLst/>
                  </a:prstGeom>
                  <a:noFill/>
                  <a:ln>
                    <a:noFill/>
                  </a:ln>
                </pic:spPr>
              </pic:pic>
            </a:graphicData>
          </a:graphic>
        </wp:inline>
      </w:drawing>
    </w:r>
    <w:r>
      <w:rPr>
        <w:rFonts w:ascii="Verdana" w:hAnsi="Verdana"/>
        <w:noProof/>
        <w:lang w:val="en-US" w:eastAsia="en-US"/>
      </w:rPr>
      <w:drawing>
        <wp:inline distT="0" distB="0" distL="0" distR="0" wp14:anchorId="13A3543B" wp14:editId="7BE31ABF">
          <wp:extent cx="7448550" cy="748665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48550" cy="74866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7862" w14:textId="77777777" w:rsidR="00F0441F" w:rsidRPr="00B3059B" w:rsidRDefault="00692C99" w:rsidP="002D2E2F">
    <w:pPr>
      <w:pStyle w:val="Footer"/>
      <w:tabs>
        <w:tab w:val="clear" w:pos="4677"/>
        <w:tab w:val="center" w:pos="2160"/>
      </w:tabs>
      <w:ind w:left="540" w:right="540"/>
      <w:jc w:val="right"/>
      <w:rPr>
        <w:rFonts w:ascii="Verdana" w:hAnsi="Verdana"/>
        <w:noProof/>
        <w:lang w:val="en-US"/>
      </w:rPr>
    </w:pPr>
    <w:r>
      <w:rPr>
        <w:rFonts w:ascii="Verdana" w:hAnsi="Verdana"/>
        <w:noProof/>
        <w:lang w:val="en-US" w:eastAsia="en-US"/>
      </w:rPr>
      <mc:AlternateContent>
        <mc:Choice Requires="wps">
          <w:drawing>
            <wp:anchor distT="0" distB="0" distL="114300" distR="114300" simplePos="0" relativeHeight="251710976" behindDoc="0" locked="0" layoutInCell="1" allowOverlap="1" wp14:anchorId="5285FDE2" wp14:editId="7969A189">
              <wp:simplePos x="0" y="0"/>
              <wp:positionH relativeFrom="column">
                <wp:posOffset>228600</wp:posOffset>
              </wp:positionH>
              <wp:positionV relativeFrom="paragraph">
                <wp:posOffset>-123190</wp:posOffset>
              </wp:positionV>
              <wp:extent cx="70866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3C972" id="Line 7"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"/>
          </w:pict>
        </mc:Fallback>
      </mc:AlternateContent>
    </w:r>
    <w:r w:rsidR="00664743" w:rsidRPr="00B3059B">
      <w:rPr>
        <w:rFonts w:ascii="Verdana" w:hAnsi="Verdana"/>
        <w:noProof/>
        <w:lang w:val="en-US"/>
      </w:rPr>
      <w:t xml:space="preserve"> </w:t>
    </w:r>
    <w:r w:rsidR="00664743" w:rsidRPr="00B3059B">
      <w:rPr>
        <w:rFonts w:ascii="Verdana" w:hAnsi="Verdana"/>
        <w:noProof/>
        <w:lang w:val="en-US"/>
      </w:rPr>
      <w:fldChar w:fldCharType="begin"/>
    </w:r>
    <w:r w:rsidR="00664743" w:rsidRPr="00B3059B">
      <w:rPr>
        <w:rFonts w:ascii="Verdana" w:hAnsi="Verdana"/>
        <w:noProof/>
        <w:lang w:val="en-US"/>
      </w:rPr>
      <w:instrText xml:space="preserve"> PAGE </w:instrText>
    </w:r>
    <w:r w:rsidR="00664743" w:rsidRPr="00B3059B">
      <w:rPr>
        <w:rFonts w:ascii="Verdana" w:hAnsi="Verdana"/>
        <w:noProof/>
        <w:lang w:val="en-US"/>
      </w:rPr>
      <w:fldChar w:fldCharType="separate"/>
    </w:r>
    <w:r>
      <w:rPr>
        <w:rFonts w:ascii="Verdana" w:hAnsi="Verdana"/>
        <w:noProof/>
        <w:lang w:val="en-US"/>
      </w:rPr>
      <w:t>3</w:t>
    </w:r>
    <w:r w:rsidR="00664743" w:rsidRPr="00B3059B">
      <w:rPr>
        <w:rFonts w:ascii="Verdana" w:hAnsi="Verdana"/>
        <w:noProof/>
        <w:lang w:val="en-US"/>
      </w:rPr>
      <w:fldChar w:fldCharType="end"/>
    </w:r>
    <w:r w:rsidR="00664743" w:rsidRPr="00B3059B">
      <w:rPr>
        <w:rFonts w:ascii="Verdana" w:hAnsi="Verdana"/>
        <w:noProof/>
        <w:lang w:val="en-US"/>
      </w:rPr>
      <w:t xml:space="preserve"> </w:t>
    </w:r>
  </w:p>
  <w:p w14:paraId="02ED2950" w14:textId="1D4BC752" w:rsidR="002D2E2F" w:rsidRDefault="007E7496" w:rsidP="002D2E2F">
    <w:pPr>
      <w:pStyle w:val="Footer"/>
      <w:tabs>
        <w:tab w:val="clear" w:pos="4677"/>
        <w:tab w:val="center" w:pos="2160"/>
      </w:tabs>
      <w:ind w:left="540" w:right="540"/>
      <w:rPr>
        <w:rFonts w:ascii="Verdana" w:hAnsi="Verdana" w:cs="Arial"/>
        <w:color w:val="000000"/>
        <w:lang w:val="en-US"/>
      </w:rPr>
    </w:pPr>
    <w:r>
      <w:rPr>
        <w:rFonts w:ascii="Verdana" w:hAnsi="Verdana" w:cs="Arial"/>
        <w:color w:val="000000"/>
        <w:lang w:val="en-US"/>
      </w:rPr>
      <w:t>3</w:t>
    </w:r>
    <w:r w:rsidRPr="007E7496">
      <w:rPr>
        <w:rFonts w:ascii="Verdana" w:hAnsi="Verdana" w:cs="Arial"/>
        <w:color w:val="000000"/>
        <w:vertAlign w:val="superscript"/>
        <w:lang w:val="en-US"/>
      </w:rPr>
      <w:t>RD</w:t>
    </w:r>
    <w:r>
      <w:rPr>
        <w:rFonts w:ascii="Verdana" w:hAnsi="Verdana" w:cs="Arial"/>
        <w:color w:val="000000"/>
        <w:lang w:val="en-US"/>
      </w:rPr>
      <w:t xml:space="preserve"> year ECE </w:t>
    </w:r>
  </w:p>
  <w:p w14:paraId="14D8423B" w14:textId="182F08A2" w:rsidR="007E7496" w:rsidRPr="00B3059B" w:rsidRDefault="007E7496" w:rsidP="002D2E2F">
    <w:pPr>
      <w:pStyle w:val="Footer"/>
      <w:tabs>
        <w:tab w:val="clear" w:pos="4677"/>
        <w:tab w:val="center" w:pos="2160"/>
      </w:tabs>
      <w:ind w:left="540" w:right="540"/>
      <w:rPr>
        <w:rFonts w:ascii="Verdana" w:hAnsi="Verdana"/>
        <w:lang w:val="en-US"/>
      </w:rPr>
    </w:pPr>
    <w:r>
      <w:rPr>
        <w:rFonts w:ascii="Verdana" w:hAnsi="Verdana" w:cs="Arial"/>
        <w:color w:val="000000"/>
        <w:lang w:val="en-US"/>
      </w:rPr>
      <w:t xml:space="preserve">AALIM MUHAMMED SALEGH COLLEGE OF ENIGINEERING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FC5FE" w14:textId="77777777" w:rsidR="00431473" w:rsidRDefault="00431473">
      <w:r>
        <w:separator/>
      </w:r>
    </w:p>
  </w:footnote>
  <w:footnote w:type="continuationSeparator" w:id="0">
    <w:p w14:paraId="04A83144" w14:textId="77777777" w:rsidR="00431473" w:rsidRDefault="00431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3A7C" w14:textId="77777777" w:rsidR="002D2E2F" w:rsidRPr="00B3059B" w:rsidRDefault="002D2E2F" w:rsidP="002D2E2F">
    <w:pPr>
      <w:pStyle w:val="Header"/>
      <w:ind w:left="5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BB638F7"/>
    <w:multiLevelType w:val="hybridMultilevel"/>
    <w:tmpl w:val="09CA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92996">
    <w:abstractNumId w:val="0"/>
  </w:num>
  <w:num w:numId="2" w16cid:durableId="140276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7496"/>
    <w:rsid w:val="0004431A"/>
    <w:rsid w:val="000A0B9C"/>
    <w:rsid w:val="000F2C46"/>
    <w:rsid w:val="00170756"/>
    <w:rsid w:val="00171FA5"/>
    <w:rsid w:val="00195032"/>
    <w:rsid w:val="001A17BC"/>
    <w:rsid w:val="00277ADB"/>
    <w:rsid w:val="002B2992"/>
    <w:rsid w:val="002B61B9"/>
    <w:rsid w:val="002D2E2F"/>
    <w:rsid w:val="00310235"/>
    <w:rsid w:val="00331BB4"/>
    <w:rsid w:val="00351F72"/>
    <w:rsid w:val="00396B16"/>
    <w:rsid w:val="003C64CB"/>
    <w:rsid w:val="003F320B"/>
    <w:rsid w:val="0041529B"/>
    <w:rsid w:val="00431473"/>
    <w:rsid w:val="004400AA"/>
    <w:rsid w:val="00455F00"/>
    <w:rsid w:val="00480AD6"/>
    <w:rsid w:val="004A0782"/>
    <w:rsid w:val="004A1BF1"/>
    <w:rsid w:val="004A61C2"/>
    <w:rsid w:val="004A73BF"/>
    <w:rsid w:val="004E44E2"/>
    <w:rsid w:val="004F6FD5"/>
    <w:rsid w:val="005054D2"/>
    <w:rsid w:val="00576B6C"/>
    <w:rsid w:val="005A02CF"/>
    <w:rsid w:val="005D5995"/>
    <w:rsid w:val="00605562"/>
    <w:rsid w:val="00613870"/>
    <w:rsid w:val="00620AD1"/>
    <w:rsid w:val="0065314E"/>
    <w:rsid w:val="006539B9"/>
    <w:rsid w:val="00664743"/>
    <w:rsid w:val="00692C99"/>
    <w:rsid w:val="006B053E"/>
    <w:rsid w:val="006D5B5A"/>
    <w:rsid w:val="00741A8F"/>
    <w:rsid w:val="00752C71"/>
    <w:rsid w:val="00785EF6"/>
    <w:rsid w:val="00786F87"/>
    <w:rsid w:val="007B04EF"/>
    <w:rsid w:val="007D16BA"/>
    <w:rsid w:val="007D465E"/>
    <w:rsid w:val="007D5AC1"/>
    <w:rsid w:val="007E7496"/>
    <w:rsid w:val="00815DCC"/>
    <w:rsid w:val="0082708D"/>
    <w:rsid w:val="00837DDD"/>
    <w:rsid w:val="0086678C"/>
    <w:rsid w:val="00866934"/>
    <w:rsid w:val="008742DD"/>
    <w:rsid w:val="008D5AE9"/>
    <w:rsid w:val="00901326"/>
    <w:rsid w:val="009106BB"/>
    <w:rsid w:val="00911927"/>
    <w:rsid w:val="00916CC1"/>
    <w:rsid w:val="00961B47"/>
    <w:rsid w:val="009638E4"/>
    <w:rsid w:val="009C4D5A"/>
    <w:rsid w:val="009C4E8B"/>
    <w:rsid w:val="009E3D01"/>
    <w:rsid w:val="00A26243"/>
    <w:rsid w:val="00A37E8F"/>
    <w:rsid w:val="00A80198"/>
    <w:rsid w:val="00AC2D51"/>
    <w:rsid w:val="00B3059B"/>
    <w:rsid w:val="00B30918"/>
    <w:rsid w:val="00B62F80"/>
    <w:rsid w:val="00BC3F65"/>
    <w:rsid w:val="00BE34C5"/>
    <w:rsid w:val="00C31C2F"/>
    <w:rsid w:val="00C83038"/>
    <w:rsid w:val="00C85598"/>
    <w:rsid w:val="00C875D7"/>
    <w:rsid w:val="00CA39BC"/>
    <w:rsid w:val="00CC60F6"/>
    <w:rsid w:val="00D278F8"/>
    <w:rsid w:val="00D33AC8"/>
    <w:rsid w:val="00D445E4"/>
    <w:rsid w:val="00DE5A67"/>
    <w:rsid w:val="00E55666"/>
    <w:rsid w:val="00EA13F1"/>
    <w:rsid w:val="00EC5BBC"/>
    <w:rsid w:val="00EE0837"/>
    <w:rsid w:val="00F00120"/>
    <w:rsid w:val="00F0441F"/>
    <w:rsid w:val="00F1727F"/>
    <w:rsid w:val="00F406CE"/>
    <w:rsid w:val="00F6437C"/>
    <w:rsid w:val="00F731CA"/>
    <w:rsid w:val="00F97533"/>
    <w:rsid w:val="00FB3408"/>
    <w:rsid w:val="00FB435D"/>
    <w:rsid w:val="00FD1080"/>
    <w:rsid w:val="00FD7067"/>
    <w:rsid w:val="00FE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FB2E1"/>
  <w15:docId w15:val="{4DCD8394-01C2-4B59-B663-FE384FB8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901326"/>
    <w:rPr>
      <w:rFonts w:ascii="Verdana" w:hAnsi="Verdana"/>
      <w:color w:val="333333"/>
      <w:sz w:val="26"/>
      <w:szCs w:val="26"/>
    </w:rPr>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rsid w:val="00170756"/>
    <w:rPr>
      <w:color w:val="0000FF"/>
      <w:u w:val="single"/>
    </w:rPr>
  </w:style>
  <w:style w:type="paragraph" w:customStyle="1" w:styleId="MyHeadtitle">
    <w:name w:val="My Head title"/>
    <w:basedOn w:val="Heading1"/>
    <w:rsid w:val="00901326"/>
    <w:rPr>
      <w:rFonts w:ascii="Futura LT" w:hAnsi="Futura LT"/>
      <w:b w:val="0"/>
      <w:sz w:val="56"/>
      <w:lang w:val="en-US"/>
    </w:rPr>
  </w:style>
  <w:style w:type="paragraph" w:customStyle="1" w:styleId="Mysubhead">
    <w:name w:val="My subhead"/>
    <w:basedOn w:val="MyHeadtitle"/>
    <w:rsid w:val="00901326"/>
    <w:rPr>
      <w:sz w:val="52"/>
      <w:szCs w:val="52"/>
    </w:rPr>
  </w:style>
  <w:style w:type="character" w:styleId="PageNumber">
    <w:name w:val="page number"/>
    <w:basedOn w:val="DefaultParagraphFont"/>
    <w:rsid w:val="00F0441F"/>
  </w:style>
  <w:style w:type="paragraph" w:customStyle="1" w:styleId="Style1">
    <w:name w:val="Style1"/>
    <w:basedOn w:val="MyHeadtitle"/>
    <w:rsid w:val="00901326"/>
    <w:rPr>
      <w:rFonts w:ascii="Futura LT Book" w:hAnsi="Futura LT Book"/>
      <w:sz w:val="160"/>
      <w:szCs w:val="160"/>
    </w:rPr>
  </w:style>
  <w:style w:type="paragraph" w:styleId="Title">
    <w:name w:val="Title"/>
    <w:basedOn w:val="Normal"/>
    <w:next w:val="Normal"/>
    <w:link w:val="TitleChar"/>
    <w:qFormat/>
    <w:rsid w:val="007E74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7496"/>
    <w:rPr>
      <w:rFonts w:asciiTheme="majorHAnsi" w:eastAsiaTheme="majorEastAsia" w:hAnsiTheme="majorHAnsi" w:cstheme="majorBidi"/>
      <w:spacing w:val="-10"/>
      <w:kern w:val="28"/>
      <w:sz w:val="56"/>
      <w:szCs w:val="56"/>
      <w:lang w:val="uk-UA" w:eastAsia="ko-KR"/>
    </w:rPr>
  </w:style>
  <w:style w:type="paragraph" w:styleId="Subtitle">
    <w:name w:val="Subtitle"/>
    <w:basedOn w:val="Normal"/>
    <w:next w:val="Normal"/>
    <w:link w:val="SubtitleChar"/>
    <w:qFormat/>
    <w:rsid w:val="007E749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7E7496"/>
    <w:rPr>
      <w:rFonts w:asciiTheme="minorHAnsi" w:eastAsiaTheme="minorEastAsia" w:hAnsiTheme="minorHAnsi" w:cstheme="minorBidi"/>
      <w:color w:val="5A5A5A" w:themeColor="text1" w:themeTint="A5"/>
      <w:spacing w:val="15"/>
      <w:sz w:val="22"/>
      <w:szCs w:val="22"/>
      <w:lang w:val="uk-UA" w:eastAsia="ko-KR"/>
    </w:rPr>
  </w:style>
  <w:style w:type="character" w:styleId="Strong">
    <w:name w:val="Strong"/>
    <w:basedOn w:val="DefaultParagraphFont"/>
    <w:qFormat/>
    <w:rsid w:val="007E7496"/>
    <w:rPr>
      <w:b/>
      <w:bCs/>
    </w:rPr>
  </w:style>
  <w:style w:type="paragraph" w:styleId="ListParagraph">
    <w:name w:val="List Paragraph"/>
    <w:basedOn w:val="Normal"/>
    <w:uiPriority w:val="34"/>
    <w:qFormat/>
    <w:rsid w:val="007E7496"/>
    <w:pPr>
      <w:ind w:left="720"/>
      <w:contextualSpacing/>
    </w:pPr>
  </w:style>
  <w:style w:type="character" w:styleId="SubtleEmphasis">
    <w:name w:val="Subtle Emphasis"/>
    <w:basedOn w:val="DefaultParagraphFont"/>
    <w:uiPriority w:val="19"/>
    <w:qFormat/>
    <w:rsid w:val="00FD706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F:\shyam\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E2C6C8-A0A7-4C99-A49F-E9E8C3159AC4}"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8A6E38CF-0F7B-4B87-AC47-2355E89C2F5F}">
      <dgm:prSet phldrT="[Text]"/>
      <dgm:spPr/>
      <dgm:t>
        <a:bodyPr/>
        <a:lstStyle/>
        <a:p>
          <a:r>
            <a:rPr lang="en-US"/>
            <a:t>development using IDE's like visual studio</a:t>
          </a:r>
        </a:p>
      </dgm:t>
    </dgm:pt>
    <dgm:pt modelId="{2F1794EF-521A-4AA8-A2A9-249C0666A69D}" type="parTrans" cxnId="{5ABFD1CD-FCA8-4B7A-85CC-89BE0E617E0D}">
      <dgm:prSet/>
      <dgm:spPr/>
      <dgm:t>
        <a:bodyPr/>
        <a:lstStyle/>
        <a:p>
          <a:endParaRPr lang="en-US"/>
        </a:p>
      </dgm:t>
    </dgm:pt>
    <dgm:pt modelId="{8B136240-3C5C-4E75-804E-F95D2A3D3DD2}" type="sibTrans" cxnId="{5ABFD1CD-FCA8-4B7A-85CC-89BE0E617E0D}">
      <dgm:prSet/>
      <dgm:spPr/>
      <dgm:t>
        <a:bodyPr/>
        <a:lstStyle/>
        <a:p>
          <a:endParaRPr lang="en-US"/>
        </a:p>
      </dgm:t>
    </dgm:pt>
    <dgm:pt modelId="{BE51E65E-A429-40C2-B150-CDCFD40E20EF}">
      <dgm:prSet phldrT="[Text]"/>
      <dgm:spPr/>
      <dgm:t>
        <a:bodyPr/>
        <a:lstStyle/>
        <a:p>
          <a:r>
            <a:rPr lang="en-US"/>
            <a:t>SEVER INFRASTRUCURE like AWS, google colud and DBMS like MongoDB AND MYsql</a:t>
          </a:r>
        </a:p>
      </dgm:t>
    </dgm:pt>
    <dgm:pt modelId="{5F01B7C0-0D55-4C10-A4A1-890D15E5350A}" type="parTrans" cxnId="{11DF372F-C6D2-4892-A5B6-17BDDECDCC92}">
      <dgm:prSet/>
      <dgm:spPr/>
      <dgm:t>
        <a:bodyPr/>
        <a:lstStyle/>
        <a:p>
          <a:endParaRPr lang="en-US"/>
        </a:p>
      </dgm:t>
    </dgm:pt>
    <dgm:pt modelId="{B3418C5B-BA1A-46D4-8849-034B03D3F605}" type="sibTrans" cxnId="{11DF372F-C6D2-4892-A5B6-17BDDECDCC92}">
      <dgm:prSet/>
      <dgm:spPr/>
      <dgm:t>
        <a:bodyPr/>
        <a:lstStyle/>
        <a:p>
          <a:endParaRPr lang="en-US"/>
        </a:p>
      </dgm:t>
    </dgm:pt>
    <dgm:pt modelId="{3CC8D70A-36F0-4354-B71E-2E0FB6EB61CC}">
      <dgm:prSet phldrT="[Text]"/>
      <dgm:spPr/>
      <dgm:t>
        <a:bodyPr/>
        <a:lstStyle/>
        <a:p>
          <a:r>
            <a:rPr lang="en-US"/>
            <a:t>FRONTEND DEVELOPMENT like frameworks and website using html,css ,javascript</a:t>
          </a:r>
        </a:p>
      </dgm:t>
    </dgm:pt>
    <dgm:pt modelId="{AA11821E-883C-491A-8D1E-624263DB1B6F}" type="parTrans" cxnId="{CF1AFDFB-CD8E-44F7-A491-76163352AD7E}">
      <dgm:prSet/>
      <dgm:spPr/>
      <dgm:t>
        <a:bodyPr/>
        <a:lstStyle/>
        <a:p>
          <a:endParaRPr lang="en-US"/>
        </a:p>
      </dgm:t>
    </dgm:pt>
    <dgm:pt modelId="{540635E6-EDBD-4637-A4B4-13E9CD23D691}" type="sibTrans" cxnId="{CF1AFDFB-CD8E-44F7-A491-76163352AD7E}">
      <dgm:prSet/>
      <dgm:spPr/>
      <dgm:t>
        <a:bodyPr/>
        <a:lstStyle/>
        <a:p>
          <a:endParaRPr lang="en-US"/>
        </a:p>
      </dgm:t>
    </dgm:pt>
    <dgm:pt modelId="{B472F9D6-8DDE-4382-84F0-0E4A6AF9D011}">
      <dgm:prSet phldrT="[Text]"/>
      <dgm:spPr/>
      <dgm:t>
        <a:bodyPr/>
        <a:lstStyle/>
        <a:p>
          <a:r>
            <a:rPr lang="en-US"/>
            <a:t>MARKETING</a:t>
          </a:r>
        </a:p>
      </dgm:t>
    </dgm:pt>
    <dgm:pt modelId="{0CEF2731-CB24-4CAD-AC4F-FE99786DFD4F}" type="parTrans" cxnId="{6CB339C2-E047-4A24-8951-772850C6D05A}">
      <dgm:prSet/>
      <dgm:spPr/>
      <dgm:t>
        <a:bodyPr/>
        <a:lstStyle/>
        <a:p>
          <a:endParaRPr lang="en-US"/>
        </a:p>
      </dgm:t>
    </dgm:pt>
    <dgm:pt modelId="{52969FF3-3EE2-45CE-A905-38D58A65ED21}" type="sibTrans" cxnId="{6CB339C2-E047-4A24-8951-772850C6D05A}">
      <dgm:prSet/>
      <dgm:spPr/>
      <dgm:t>
        <a:bodyPr/>
        <a:lstStyle/>
        <a:p>
          <a:endParaRPr lang="en-US"/>
        </a:p>
      </dgm:t>
    </dgm:pt>
    <dgm:pt modelId="{BDC3ED6B-425C-4384-BE0C-D893DDCCDEC2}">
      <dgm:prSet phldrT="[Text]"/>
      <dgm:spPr/>
      <dgm:t>
        <a:bodyPr/>
        <a:lstStyle/>
        <a:p>
          <a:r>
            <a:rPr lang="en-US"/>
            <a:t>CONTENT CREATION AND EDITING </a:t>
          </a:r>
        </a:p>
      </dgm:t>
    </dgm:pt>
    <dgm:pt modelId="{98788191-2250-4043-B085-492BC9EBAF29}" type="parTrans" cxnId="{43FD4D45-C15B-40F2-872B-A75DB9B569CA}">
      <dgm:prSet/>
      <dgm:spPr/>
      <dgm:t>
        <a:bodyPr/>
        <a:lstStyle/>
        <a:p>
          <a:endParaRPr lang="en-US"/>
        </a:p>
      </dgm:t>
    </dgm:pt>
    <dgm:pt modelId="{ED0C18F5-B480-4CE9-B1CB-C79D6AE40B04}" type="sibTrans" cxnId="{43FD4D45-C15B-40F2-872B-A75DB9B569CA}">
      <dgm:prSet/>
      <dgm:spPr/>
      <dgm:t>
        <a:bodyPr/>
        <a:lstStyle/>
        <a:p>
          <a:endParaRPr lang="en-US"/>
        </a:p>
      </dgm:t>
    </dgm:pt>
    <dgm:pt modelId="{E3BA6673-DFE3-458D-8FD5-E10B7583F57D}" type="pres">
      <dgm:prSet presAssocID="{D0E2C6C8-A0A7-4C99-A49F-E9E8C3159AC4}" presName="diagram" presStyleCnt="0">
        <dgm:presLayoutVars>
          <dgm:dir/>
          <dgm:resizeHandles val="exact"/>
        </dgm:presLayoutVars>
      </dgm:prSet>
      <dgm:spPr/>
    </dgm:pt>
    <dgm:pt modelId="{33491B15-19E8-4729-A181-A5A6542A9CC2}" type="pres">
      <dgm:prSet presAssocID="{8A6E38CF-0F7B-4B87-AC47-2355E89C2F5F}" presName="node" presStyleLbl="node1" presStyleIdx="0" presStyleCnt="5">
        <dgm:presLayoutVars>
          <dgm:bulletEnabled val="1"/>
        </dgm:presLayoutVars>
      </dgm:prSet>
      <dgm:spPr/>
    </dgm:pt>
    <dgm:pt modelId="{CF1CDF01-819C-4417-BCC2-51C6ED138E77}" type="pres">
      <dgm:prSet presAssocID="{8B136240-3C5C-4E75-804E-F95D2A3D3DD2}" presName="sibTrans" presStyleCnt="0"/>
      <dgm:spPr/>
    </dgm:pt>
    <dgm:pt modelId="{2B92751B-4C84-4ED7-937B-38BB6C1E6F03}" type="pres">
      <dgm:prSet presAssocID="{BE51E65E-A429-40C2-B150-CDCFD40E20EF}" presName="node" presStyleLbl="node1" presStyleIdx="1" presStyleCnt="5">
        <dgm:presLayoutVars>
          <dgm:bulletEnabled val="1"/>
        </dgm:presLayoutVars>
      </dgm:prSet>
      <dgm:spPr/>
    </dgm:pt>
    <dgm:pt modelId="{BFEEE4A6-1C29-41FB-82DC-ED316B0D66B6}" type="pres">
      <dgm:prSet presAssocID="{B3418C5B-BA1A-46D4-8849-034B03D3F605}" presName="sibTrans" presStyleCnt="0"/>
      <dgm:spPr/>
    </dgm:pt>
    <dgm:pt modelId="{102710F6-2672-439D-8B53-34797CF36481}" type="pres">
      <dgm:prSet presAssocID="{3CC8D70A-36F0-4354-B71E-2E0FB6EB61CC}" presName="node" presStyleLbl="node1" presStyleIdx="2" presStyleCnt="5">
        <dgm:presLayoutVars>
          <dgm:bulletEnabled val="1"/>
        </dgm:presLayoutVars>
      </dgm:prSet>
      <dgm:spPr/>
    </dgm:pt>
    <dgm:pt modelId="{7BE5E18B-F0F0-4B8E-94D4-4CC6C40A25CE}" type="pres">
      <dgm:prSet presAssocID="{540635E6-EDBD-4637-A4B4-13E9CD23D691}" presName="sibTrans" presStyleCnt="0"/>
      <dgm:spPr/>
    </dgm:pt>
    <dgm:pt modelId="{0F3836FB-20BE-4DA4-B398-BF442F14FA04}" type="pres">
      <dgm:prSet presAssocID="{BDC3ED6B-425C-4384-BE0C-D893DDCCDEC2}" presName="node" presStyleLbl="node1" presStyleIdx="3" presStyleCnt="5">
        <dgm:presLayoutVars>
          <dgm:bulletEnabled val="1"/>
        </dgm:presLayoutVars>
      </dgm:prSet>
      <dgm:spPr/>
    </dgm:pt>
    <dgm:pt modelId="{2EFBB158-F93D-4A59-9C2F-AA6CD222A290}" type="pres">
      <dgm:prSet presAssocID="{ED0C18F5-B480-4CE9-B1CB-C79D6AE40B04}" presName="sibTrans" presStyleCnt="0"/>
      <dgm:spPr/>
    </dgm:pt>
    <dgm:pt modelId="{75878CC8-41E1-40DD-8FFC-74E161476CE7}" type="pres">
      <dgm:prSet presAssocID="{B472F9D6-8DDE-4382-84F0-0E4A6AF9D011}" presName="node" presStyleLbl="node1" presStyleIdx="4" presStyleCnt="5">
        <dgm:presLayoutVars>
          <dgm:bulletEnabled val="1"/>
        </dgm:presLayoutVars>
      </dgm:prSet>
      <dgm:spPr/>
    </dgm:pt>
  </dgm:ptLst>
  <dgm:cxnLst>
    <dgm:cxn modelId="{8ABCE80F-54E2-4171-ADCF-DBFE7DAC59AC}" type="presOf" srcId="{3CC8D70A-36F0-4354-B71E-2E0FB6EB61CC}" destId="{102710F6-2672-439D-8B53-34797CF36481}" srcOrd="0" destOrd="0" presId="urn:microsoft.com/office/officeart/2005/8/layout/default"/>
    <dgm:cxn modelId="{11DF372F-C6D2-4892-A5B6-17BDDECDCC92}" srcId="{D0E2C6C8-A0A7-4C99-A49F-E9E8C3159AC4}" destId="{BE51E65E-A429-40C2-B150-CDCFD40E20EF}" srcOrd="1" destOrd="0" parTransId="{5F01B7C0-0D55-4C10-A4A1-890D15E5350A}" sibTransId="{B3418C5B-BA1A-46D4-8849-034B03D3F605}"/>
    <dgm:cxn modelId="{43FD4D45-C15B-40F2-872B-A75DB9B569CA}" srcId="{D0E2C6C8-A0A7-4C99-A49F-E9E8C3159AC4}" destId="{BDC3ED6B-425C-4384-BE0C-D893DDCCDEC2}" srcOrd="3" destOrd="0" parTransId="{98788191-2250-4043-B085-492BC9EBAF29}" sibTransId="{ED0C18F5-B480-4CE9-B1CB-C79D6AE40B04}"/>
    <dgm:cxn modelId="{B7C53C46-57F3-463A-8AE8-09C21A7D2E5A}" type="presOf" srcId="{BDC3ED6B-425C-4384-BE0C-D893DDCCDEC2}" destId="{0F3836FB-20BE-4DA4-B398-BF442F14FA04}" srcOrd="0" destOrd="0" presId="urn:microsoft.com/office/officeart/2005/8/layout/default"/>
    <dgm:cxn modelId="{BC782EA2-B2A2-4DD5-9EAE-BF693AF4119F}" type="presOf" srcId="{BE51E65E-A429-40C2-B150-CDCFD40E20EF}" destId="{2B92751B-4C84-4ED7-937B-38BB6C1E6F03}" srcOrd="0" destOrd="0" presId="urn:microsoft.com/office/officeart/2005/8/layout/default"/>
    <dgm:cxn modelId="{F28D97B6-4EAC-4AD6-966A-06F973ED31D8}" type="presOf" srcId="{B472F9D6-8DDE-4382-84F0-0E4A6AF9D011}" destId="{75878CC8-41E1-40DD-8FFC-74E161476CE7}" srcOrd="0" destOrd="0" presId="urn:microsoft.com/office/officeart/2005/8/layout/default"/>
    <dgm:cxn modelId="{6CB339C2-E047-4A24-8951-772850C6D05A}" srcId="{D0E2C6C8-A0A7-4C99-A49F-E9E8C3159AC4}" destId="{B472F9D6-8DDE-4382-84F0-0E4A6AF9D011}" srcOrd="4" destOrd="0" parTransId="{0CEF2731-CB24-4CAD-AC4F-FE99786DFD4F}" sibTransId="{52969FF3-3EE2-45CE-A905-38D58A65ED21}"/>
    <dgm:cxn modelId="{5ABFD1CD-FCA8-4B7A-85CC-89BE0E617E0D}" srcId="{D0E2C6C8-A0A7-4C99-A49F-E9E8C3159AC4}" destId="{8A6E38CF-0F7B-4B87-AC47-2355E89C2F5F}" srcOrd="0" destOrd="0" parTransId="{2F1794EF-521A-4AA8-A2A9-249C0666A69D}" sibTransId="{8B136240-3C5C-4E75-804E-F95D2A3D3DD2}"/>
    <dgm:cxn modelId="{FB0422EF-CCE0-436B-81DB-A86C600693CF}" type="presOf" srcId="{D0E2C6C8-A0A7-4C99-A49F-E9E8C3159AC4}" destId="{E3BA6673-DFE3-458D-8FD5-E10B7583F57D}" srcOrd="0" destOrd="0" presId="urn:microsoft.com/office/officeart/2005/8/layout/default"/>
    <dgm:cxn modelId="{AC8C98F3-4A67-4980-A664-09A5822EC8AD}" type="presOf" srcId="{8A6E38CF-0F7B-4B87-AC47-2355E89C2F5F}" destId="{33491B15-19E8-4729-A181-A5A6542A9CC2}" srcOrd="0" destOrd="0" presId="urn:microsoft.com/office/officeart/2005/8/layout/default"/>
    <dgm:cxn modelId="{CF1AFDFB-CD8E-44F7-A491-76163352AD7E}" srcId="{D0E2C6C8-A0A7-4C99-A49F-E9E8C3159AC4}" destId="{3CC8D70A-36F0-4354-B71E-2E0FB6EB61CC}" srcOrd="2" destOrd="0" parTransId="{AA11821E-883C-491A-8D1E-624263DB1B6F}" sibTransId="{540635E6-EDBD-4637-A4B4-13E9CD23D691}"/>
    <dgm:cxn modelId="{2742E943-77D7-41CD-B63A-A2EAB6D8F3D7}" type="presParOf" srcId="{E3BA6673-DFE3-458D-8FD5-E10B7583F57D}" destId="{33491B15-19E8-4729-A181-A5A6542A9CC2}" srcOrd="0" destOrd="0" presId="urn:microsoft.com/office/officeart/2005/8/layout/default"/>
    <dgm:cxn modelId="{30E3100E-2AE3-4B48-B520-18AEDA89213F}" type="presParOf" srcId="{E3BA6673-DFE3-458D-8FD5-E10B7583F57D}" destId="{CF1CDF01-819C-4417-BCC2-51C6ED138E77}" srcOrd="1" destOrd="0" presId="urn:microsoft.com/office/officeart/2005/8/layout/default"/>
    <dgm:cxn modelId="{D755A512-8902-4CDC-8190-F1511144500C}" type="presParOf" srcId="{E3BA6673-DFE3-458D-8FD5-E10B7583F57D}" destId="{2B92751B-4C84-4ED7-937B-38BB6C1E6F03}" srcOrd="2" destOrd="0" presId="urn:microsoft.com/office/officeart/2005/8/layout/default"/>
    <dgm:cxn modelId="{655F5328-4433-44B3-944B-7B140C8FBE62}" type="presParOf" srcId="{E3BA6673-DFE3-458D-8FD5-E10B7583F57D}" destId="{BFEEE4A6-1C29-41FB-82DC-ED316B0D66B6}" srcOrd="3" destOrd="0" presId="urn:microsoft.com/office/officeart/2005/8/layout/default"/>
    <dgm:cxn modelId="{B46DACFD-A834-43AC-AF45-ACA494496C3F}" type="presParOf" srcId="{E3BA6673-DFE3-458D-8FD5-E10B7583F57D}" destId="{102710F6-2672-439D-8B53-34797CF36481}" srcOrd="4" destOrd="0" presId="urn:microsoft.com/office/officeart/2005/8/layout/default"/>
    <dgm:cxn modelId="{A4FF97D9-E7D6-49A5-B948-298561B57250}" type="presParOf" srcId="{E3BA6673-DFE3-458D-8FD5-E10B7583F57D}" destId="{7BE5E18B-F0F0-4B8E-94D4-4CC6C40A25CE}" srcOrd="5" destOrd="0" presId="urn:microsoft.com/office/officeart/2005/8/layout/default"/>
    <dgm:cxn modelId="{5E47960D-938C-48EC-ACDC-A9F5B6D73065}" type="presParOf" srcId="{E3BA6673-DFE3-458D-8FD5-E10B7583F57D}" destId="{0F3836FB-20BE-4DA4-B398-BF442F14FA04}" srcOrd="6" destOrd="0" presId="urn:microsoft.com/office/officeart/2005/8/layout/default"/>
    <dgm:cxn modelId="{73999C79-5E12-43B1-8A70-37C5007A6C31}" type="presParOf" srcId="{E3BA6673-DFE3-458D-8FD5-E10B7583F57D}" destId="{2EFBB158-F93D-4A59-9C2F-AA6CD222A290}" srcOrd="7" destOrd="0" presId="urn:microsoft.com/office/officeart/2005/8/layout/default"/>
    <dgm:cxn modelId="{2C358A67-2447-428B-875A-09FFAA79ADD7}" type="presParOf" srcId="{E3BA6673-DFE3-458D-8FD5-E10B7583F57D}" destId="{75878CC8-41E1-40DD-8FFC-74E161476CE7}" srcOrd="8"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91B15-19E8-4729-A181-A5A6542A9CC2}">
      <dsp:nvSpPr>
        <dsp:cNvPr id="0" name=""/>
        <dsp:cNvSpPr/>
      </dsp:nvSpPr>
      <dsp:spPr>
        <a:xfrm>
          <a:off x="137339" y="443"/>
          <a:ext cx="1173272" cy="7039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development using IDE's like visual studio</a:t>
          </a:r>
        </a:p>
      </dsp:txBody>
      <dsp:txXfrm>
        <a:off x="137339" y="443"/>
        <a:ext cx="1173272" cy="703963"/>
      </dsp:txXfrm>
    </dsp:sp>
    <dsp:sp modelId="{2B92751B-4C84-4ED7-937B-38BB6C1E6F03}">
      <dsp:nvSpPr>
        <dsp:cNvPr id="0" name=""/>
        <dsp:cNvSpPr/>
      </dsp:nvSpPr>
      <dsp:spPr>
        <a:xfrm>
          <a:off x="1427938" y="443"/>
          <a:ext cx="1173272" cy="7039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SEVER INFRASTRUCURE like AWS, google colud and DBMS like MongoDB AND MYsql</a:t>
          </a:r>
        </a:p>
      </dsp:txBody>
      <dsp:txXfrm>
        <a:off x="1427938" y="443"/>
        <a:ext cx="1173272" cy="703963"/>
      </dsp:txXfrm>
    </dsp:sp>
    <dsp:sp modelId="{102710F6-2672-439D-8B53-34797CF36481}">
      <dsp:nvSpPr>
        <dsp:cNvPr id="0" name=""/>
        <dsp:cNvSpPr/>
      </dsp:nvSpPr>
      <dsp:spPr>
        <a:xfrm>
          <a:off x="2718538" y="443"/>
          <a:ext cx="1173272" cy="7039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FRONTEND DEVELOPMENT like frameworks and website using html,css ,javascript</a:t>
          </a:r>
        </a:p>
      </dsp:txBody>
      <dsp:txXfrm>
        <a:off x="2718538" y="443"/>
        <a:ext cx="1173272" cy="703963"/>
      </dsp:txXfrm>
    </dsp:sp>
    <dsp:sp modelId="{0F3836FB-20BE-4DA4-B398-BF442F14FA04}">
      <dsp:nvSpPr>
        <dsp:cNvPr id="0" name=""/>
        <dsp:cNvSpPr/>
      </dsp:nvSpPr>
      <dsp:spPr>
        <a:xfrm>
          <a:off x="4009138" y="443"/>
          <a:ext cx="1173272" cy="7039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CONTENT CREATION AND EDITING </a:t>
          </a:r>
        </a:p>
      </dsp:txBody>
      <dsp:txXfrm>
        <a:off x="4009138" y="443"/>
        <a:ext cx="1173272" cy="703963"/>
      </dsp:txXfrm>
    </dsp:sp>
    <dsp:sp modelId="{75878CC8-41E1-40DD-8FFC-74E161476CE7}">
      <dsp:nvSpPr>
        <dsp:cNvPr id="0" name=""/>
        <dsp:cNvSpPr/>
      </dsp:nvSpPr>
      <dsp:spPr>
        <a:xfrm>
          <a:off x="5299738" y="443"/>
          <a:ext cx="1173272" cy="7039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MARKETING</a:t>
          </a:r>
        </a:p>
      </dsp:txBody>
      <dsp:txXfrm>
        <a:off x="5299738" y="443"/>
        <a:ext cx="1173272" cy="703963"/>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D0E0-A8D0-4D07-8894-EDDBC6BE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Template>
  <TotalTime>78</TotalTime>
  <Pages>3</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wafiq</dc:creator>
  <cp:keywords/>
  <dc:description/>
  <cp:lastModifiedBy>wafiq mohamed</cp:lastModifiedBy>
  <cp:revision>7</cp:revision>
  <dcterms:created xsi:type="dcterms:W3CDTF">2023-10-15T06:39:00Z</dcterms:created>
  <dcterms:modified xsi:type="dcterms:W3CDTF">2023-10-15T08:20:00Z</dcterms:modified>
</cp:coreProperties>
</file>